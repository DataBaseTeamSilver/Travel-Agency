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0" w:rsidRPr="00FC568C" w:rsidRDefault="00070960" w:rsidP="00070960">
      <w:pPr>
        <w:pStyle w:val="1"/>
        <w:jc w:val="center"/>
      </w:pPr>
      <w:r>
        <w:t>Databases – Practical Teamwork Project</w:t>
      </w:r>
      <w:r w:rsidR="00261FA5">
        <w:t xml:space="preserve"> 2014</w:t>
      </w:r>
    </w:p>
    <w:p w:rsidR="00A820AC" w:rsidRDefault="00A820AC" w:rsidP="00070960">
      <w:r>
        <w:t xml:space="preserve">A factory of your choice holds information about its products in </w:t>
      </w:r>
      <w:r w:rsidR="00B74730">
        <w:t>MongoDB</w:t>
      </w:r>
      <w:r>
        <w:t xml:space="preserve"> database consisting of </w:t>
      </w:r>
      <w:r w:rsidR="006136AF">
        <w:t>at least</w:t>
      </w:r>
      <w:r>
        <w:t xml:space="preserve"> 3 tables. For example you</w:t>
      </w:r>
      <w:r w:rsidR="008843EE">
        <w:t xml:space="preserve"> may have</w:t>
      </w:r>
      <w:r>
        <w:t xml:space="preserve"> the following</w:t>
      </w:r>
      <w:r w:rsidR="008843EE">
        <w:t xml:space="preserve"> schema</w:t>
      </w:r>
      <w:r w:rsidR="00C97FA5">
        <w:t xml:space="preserve"> for beer factory</w:t>
      </w:r>
      <w:r>
        <w:t>:</w:t>
      </w:r>
    </w:p>
    <w:p w:rsidR="008843EE" w:rsidRDefault="008843EE" w:rsidP="008843EE">
      <w:pPr>
        <w:pStyle w:val="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1273"/>
        <w:gridCol w:w="5147"/>
        <w:gridCol w:w="1553"/>
        <w:gridCol w:w="1292"/>
      </w:tblGrid>
      <w:tr w:rsidR="008843EE" w:rsidRPr="004C007D" w:rsidTr="00E67E32">
        <w:tc>
          <w:tcPr>
            <w:tcW w:w="95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3694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"/>
        <w:gridCol w:w="1863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282344" w:rsidRDefault="00AE39B8" w:rsidP="00D46F00">
      <w:pPr>
        <w:rPr>
          <w:lang w:val="bg-BG"/>
        </w:rPr>
      </w:pPr>
      <w:r>
        <w:t>Do not use the provided example</w:t>
      </w:r>
      <w:r w:rsidR="00A66FA5">
        <w:t xml:space="preserve"> but think of another case</w:t>
      </w:r>
      <w:r>
        <w:t>. Create your tables with at least 4 columns and try to be creative</w:t>
      </w:r>
      <w:r w:rsidR="00033EFC">
        <w:t xml:space="preserve"> (it will be part of your final score)</w:t>
      </w:r>
      <w:r>
        <w:t xml:space="preserve">. </w:t>
      </w:r>
      <w:r w:rsidR="00D23C9B">
        <w:t>For testing purposes please f</w:t>
      </w:r>
      <w:r w:rsidR="002162C2">
        <w:t xml:space="preserve">ill between </w:t>
      </w:r>
      <w:r w:rsidR="00A820AC">
        <w:t>10 and 50 records in each table</w:t>
      </w:r>
      <w:r w:rsidR="00D46F00">
        <w:t>.</w:t>
      </w:r>
      <w:r w:rsidR="00D23C9B">
        <w:t xml:space="preserve"> Try to use real-world data.</w:t>
      </w:r>
      <w:r w:rsidR="00282344">
        <w:t xml:space="preserve"> You may use sequential IDs for the prima</w:t>
      </w:r>
      <w:r w:rsidR="006A74A5">
        <w:t>ry key or any other primary key notation</w:t>
      </w:r>
      <w:r w:rsidR="00282344">
        <w:t>.</w:t>
      </w:r>
    </w:p>
    <w:p w:rsidR="00763847" w:rsidRDefault="00763847" w:rsidP="00763847">
      <w:pPr>
        <w:pStyle w:val="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reports from </w:t>
      </w:r>
      <w:r w:rsidR="00CC7F04">
        <w:t xml:space="preserve">a </w:t>
      </w:r>
      <w:r>
        <w:t xml:space="preserve">ZIP file </w:t>
      </w:r>
      <w:r w:rsidR="00B668B5">
        <w:t>and</w:t>
      </w:r>
      <w:r w:rsidR="00287DBE">
        <w:t xml:space="preserve"> the</w:t>
      </w:r>
      <w:r w:rsidR="00B668B5">
        <w:t xml:space="preserve"> product data from </w:t>
      </w:r>
      <w:r w:rsidR="00DF1888">
        <w:t>MongoDB</w:t>
      </w:r>
      <w:r w:rsidR="00B668B5">
        <w:t xml:space="preserve"> </w:t>
      </w:r>
      <w:r>
        <w:t xml:space="preserve">into SQL Server, generate </w:t>
      </w:r>
      <w:r w:rsidR="005C1983">
        <w:t>XML</w:t>
      </w:r>
      <w:r>
        <w:t xml:space="preserve"> </w:t>
      </w:r>
      <w:r w:rsidR="00571182">
        <w:t>reports</w:t>
      </w:r>
      <w:r w:rsidR="00B668B5">
        <w:t xml:space="preserve"> and </w:t>
      </w:r>
      <w:r w:rsidR="005C1983">
        <w:t>PDF</w:t>
      </w:r>
      <w:r w:rsidR="00B668B5">
        <w:t xml:space="preserve"> reports, create reports as JSON documents and</w:t>
      </w:r>
      <w:r w:rsidR="006B065D">
        <w:t xml:space="preserve"> also</w:t>
      </w:r>
      <w:r w:rsidR="00B668B5">
        <w:t xml:space="preserve"> load them into </w:t>
      </w:r>
      <w:r w:rsidR="00B40A1E">
        <w:rPr>
          <w:noProof/>
        </w:rPr>
        <w:t>MySQL</w:t>
      </w:r>
      <w:r w:rsidR="00B668B5">
        <w:t xml:space="preserve">, load </w:t>
      </w:r>
      <w:r w:rsidR="00727D2E">
        <w:t>additional information</w:t>
      </w:r>
      <w:r w:rsidR="002E4EC4">
        <w:t xml:space="preserve"> by your choice</w:t>
      </w:r>
      <w:r w:rsidR="00B668B5">
        <w:t xml:space="preserve"> from XML file, read </w:t>
      </w:r>
      <w:r w:rsidR="00665083">
        <w:t>other information</w:t>
      </w:r>
      <w:r w:rsidR="002E4EC4">
        <w:t xml:space="preserve"> by your choice</w:t>
      </w:r>
      <w:r w:rsidR="00B668B5">
        <w:t xml:space="preserve"> from SQLite and calculate </w:t>
      </w:r>
      <w:r w:rsidR="00665083">
        <w:t>aggregated</w:t>
      </w:r>
      <w:r w:rsidR="00B668B5">
        <w:t xml:space="preserve"> results and write them into Exce</w:t>
      </w:r>
      <w:r w:rsidR="00380B60">
        <w:t>l file:</w:t>
      </w:r>
    </w:p>
    <w:p w:rsidR="00B668B5" w:rsidRDefault="00B370B5" w:rsidP="00380B6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480175" cy="471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C4" w:rsidRDefault="002E4EC4" w:rsidP="002E4EC4">
      <w:r>
        <w:t>All reports should be different from each other and are by your choice. They can be sales reports, taxes reports, vendor reports, etc. Try to use real-world example.</w:t>
      </w:r>
    </w:p>
    <w:p w:rsidR="00697687" w:rsidRPr="009227E4" w:rsidRDefault="00302CDC" w:rsidP="000E60ED">
      <w:pPr>
        <w:pStyle w:val="2"/>
        <w:rPr>
          <w:highlight w:val="green"/>
        </w:rPr>
      </w:pPr>
      <w:r w:rsidRPr="009227E4">
        <w:rPr>
          <w:highlight w:val="green"/>
        </w:rPr>
        <w:t xml:space="preserve">Problem #1 – </w:t>
      </w:r>
      <w:r w:rsidR="00B62664" w:rsidRPr="009227E4">
        <w:rPr>
          <w:highlight w:val="green"/>
        </w:rPr>
        <w:t>Load Excel Reports from ZIP File</w:t>
      </w:r>
    </w:p>
    <w:p w:rsidR="00070960" w:rsidRPr="009227E4" w:rsidRDefault="00070960" w:rsidP="00496CA8">
      <w:pPr>
        <w:rPr>
          <w:highlight w:val="green"/>
        </w:rPr>
      </w:pPr>
      <w:r w:rsidRPr="009227E4">
        <w:rPr>
          <w:highlight w:val="green"/>
        </w:rPr>
        <w:t>Your task is to</w:t>
      </w:r>
      <w:r w:rsidR="00604540" w:rsidRPr="009227E4">
        <w:rPr>
          <w:highlight w:val="green"/>
          <w:lang w:val="bg-BG"/>
        </w:rPr>
        <w:t xml:space="preserve"> </w:t>
      </w:r>
      <w:r w:rsidR="00604540" w:rsidRPr="009227E4">
        <w:rPr>
          <w:highlight w:val="green"/>
        </w:rPr>
        <w:t xml:space="preserve">write a C# program to </w:t>
      </w:r>
      <w:r w:rsidR="00B62664" w:rsidRPr="009227E4">
        <w:rPr>
          <w:b/>
          <w:highlight w:val="green"/>
        </w:rPr>
        <w:t xml:space="preserve">load </w:t>
      </w:r>
      <w:r w:rsidR="00792CC8" w:rsidRPr="009227E4">
        <w:rPr>
          <w:b/>
          <w:highlight w:val="green"/>
        </w:rPr>
        <w:t>Excel in</w:t>
      </w:r>
      <w:r w:rsidR="00792CC8" w:rsidRPr="009227E4">
        <w:rPr>
          <w:highlight w:val="green"/>
        </w:rPr>
        <w:t xml:space="preserve"> </w:t>
      </w:r>
      <w:r w:rsidR="00792CC8" w:rsidRPr="009227E4">
        <w:rPr>
          <w:b/>
          <w:highlight w:val="green"/>
        </w:rPr>
        <w:t>MS SQL Server</w:t>
      </w:r>
      <w:r w:rsidR="00B62664" w:rsidRPr="009227E4">
        <w:rPr>
          <w:highlight w:val="green"/>
        </w:rPr>
        <w:t>.</w:t>
      </w:r>
      <w:r w:rsidR="00C139FD" w:rsidRPr="009227E4">
        <w:rPr>
          <w:highlight w:val="green"/>
        </w:rPr>
        <w:t xml:space="preserve"> You </w:t>
      </w:r>
      <w:r w:rsidR="005F1E66" w:rsidRPr="009227E4">
        <w:rPr>
          <w:highlight w:val="green"/>
        </w:rPr>
        <w:t>may</w:t>
      </w:r>
      <w:r w:rsidR="00C139FD" w:rsidRPr="009227E4">
        <w:rPr>
          <w:highlight w:val="green"/>
        </w:rPr>
        <w:t xml:space="preserve"> need </w:t>
      </w:r>
      <w:r w:rsidR="00697687" w:rsidRPr="009227E4">
        <w:rPr>
          <w:highlight w:val="green"/>
        </w:rPr>
        <w:t xml:space="preserve">to </w:t>
      </w:r>
      <w:r w:rsidR="00C139FD" w:rsidRPr="009227E4">
        <w:rPr>
          <w:highlight w:val="green"/>
        </w:rPr>
        <w:t>preliminary</w:t>
      </w:r>
      <w:r w:rsidR="00697687" w:rsidRPr="009227E4">
        <w:rPr>
          <w:highlight w:val="green"/>
        </w:rPr>
        <w:t xml:space="preserve"> </w:t>
      </w:r>
      <w:r w:rsidR="00C139FD" w:rsidRPr="009227E4">
        <w:rPr>
          <w:highlight w:val="green"/>
        </w:rPr>
        <w:t xml:space="preserve">design a database schema to hold all data about </w:t>
      </w:r>
      <w:r w:rsidR="00697687" w:rsidRPr="009227E4">
        <w:rPr>
          <w:highlight w:val="green"/>
        </w:rPr>
        <w:t xml:space="preserve">the </w:t>
      </w:r>
      <w:r w:rsidR="00C139FD" w:rsidRPr="009227E4">
        <w:rPr>
          <w:highlight w:val="green"/>
        </w:rPr>
        <w:t xml:space="preserve">products (data from the </w:t>
      </w:r>
      <w:r w:rsidR="000E60ED" w:rsidRPr="009227E4">
        <w:rPr>
          <w:highlight w:val="green"/>
        </w:rPr>
        <w:t>MongoDB</w:t>
      </w:r>
      <w:r w:rsidR="00C139FD" w:rsidRPr="009227E4">
        <w:rPr>
          <w:highlight w:val="green"/>
        </w:rPr>
        <w:t xml:space="preserve"> database and data from the Excel files)</w:t>
      </w:r>
      <w:r w:rsidR="005F1E66" w:rsidRPr="009227E4">
        <w:rPr>
          <w:highlight w:val="green"/>
        </w:rPr>
        <w:t xml:space="preserve"> or use the "code-first" approach to move the DB schema from </w:t>
      </w:r>
      <w:r w:rsidR="000E60ED" w:rsidRPr="009227E4">
        <w:rPr>
          <w:highlight w:val="green"/>
        </w:rPr>
        <w:t>MongoDB</w:t>
      </w:r>
      <w:r w:rsidR="005F1E66" w:rsidRPr="009227E4">
        <w:rPr>
          <w:highlight w:val="green"/>
        </w:rPr>
        <w:t xml:space="preserve"> to SQL Server</w:t>
      </w:r>
      <w:r w:rsidR="00C139FD" w:rsidRPr="009227E4">
        <w:rPr>
          <w:highlight w:val="green"/>
        </w:rPr>
        <w:t xml:space="preserve">. </w:t>
      </w:r>
      <w:r w:rsidR="00604540" w:rsidRPr="009227E4">
        <w:rPr>
          <w:highlight w:val="green"/>
        </w:rPr>
        <w:t>Y</w:t>
      </w:r>
      <w:r w:rsidR="00C139FD" w:rsidRPr="009227E4">
        <w:rPr>
          <w:highlight w:val="green"/>
        </w:rPr>
        <w:t xml:space="preserve">our C# program </w:t>
      </w:r>
      <w:r w:rsidR="00507C61" w:rsidRPr="009227E4">
        <w:rPr>
          <w:highlight w:val="green"/>
        </w:rPr>
        <w:t>should</w:t>
      </w:r>
      <w:r w:rsidR="00C139FD" w:rsidRPr="009227E4">
        <w:rPr>
          <w:highlight w:val="green"/>
        </w:rPr>
        <w:t xml:space="preserve"> </w:t>
      </w:r>
      <w:r w:rsidR="00604540" w:rsidRPr="009227E4">
        <w:rPr>
          <w:highlight w:val="green"/>
        </w:rPr>
        <w:t xml:space="preserve">also move the products data from </w:t>
      </w:r>
      <w:r w:rsidR="000E60ED" w:rsidRPr="009227E4">
        <w:rPr>
          <w:highlight w:val="green"/>
        </w:rPr>
        <w:t>MongoDB</w:t>
      </w:r>
      <w:r w:rsidR="00604540" w:rsidRPr="009227E4">
        <w:rPr>
          <w:highlight w:val="green"/>
        </w:rPr>
        <w:t xml:space="preserve"> to SQL Server</w:t>
      </w:r>
      <w:r w:rsidR="00C139FD" w:rsidRPr="009227E4">
        <w:rPr>
          <w:highlight w:val="green"/>
        </w:rPr>
        <w:t>.</w:t>
      </w:r>
    </w:p>
    <w:p w:rsidR="00B62664" w:rsidRPr="009227E4" w:rsidRDefault="00B62664" w:rsidP="00B62664">
      <w:pPr>
        <w:rPr>
          <w:highlight w:val="green"/>
        </w:rPr>
      </w:pPr>
      <w:r w:rsidRPr="009227E4">
        <w:rPr>
          <w:highlight w:val="green"/>
        </w:rPr>
        <w:t xml:space="preserve">The Excel files are given inside a </w:t>
      </w:r>
      <w:r w:rsidRPr="009227E4">
        <w:rPr>
          <w:b/>
          <w:highlight w:val="green"/>
        </w:rPr>
        <w:t>ZIP archive</w:t>
      </w:r>
      <w:r w:rsidRPr="009227E4">
        <w:rPr>
          <w:highlight w:val="green"/>
        </w:rPr>
        <w:t xml:space="preserve"> holding subfolders named as the dates of the report in format </w:t>
      </w:r>
      <w:r w:rsidRPr="009227E4">
        <w:rPr>
          <w:b/>
          <w:noProof/>
          <w:highlight w:val="green"/>
        </w:rPr>
        <w:t>dd-MMM-yyyy</w:t>
      </w:r>
      <w:r w:rsidRPr="009227E4">
        <w:rPr>
          <w:noProof/>
          <w:highlight w:val="green"/>
        </w:rPr>
        <w:t xml:space="preserve"> (see the example reports archive </w:t>
      </w:r>
      <w:hyperlink r:id="rId8" w:history="1">
        <w:r w:rsidRPr="009227E4">
          <w:rPr>
            <w:rStyle w:val="a8"/>
            <w:noProof/>
            <w:highlight w:val="green"/>
          </w:rPr>
          <w:t>Sample-Sales-Reports.zip</w:t>
        </w:r>
      </w:hyperlink>
      <w:r w:rsidRPr="009227E4">
        <w:rPr>
          <w:noProof/>
          <w:highlight w:val="green"/>
        </w:rPr>
        <w:t>)</w:t>
      </w:r>
      <w:r w:rsidRPr="009227E4">
        <w:rPr>
          <w:highlight w:val="green"/>
        </w:rPr>
        <w:t>.</w:t>
      </w:r>
    </w:p>
    <w:p w:rsidR="00B62664" w:rsidRPr="009227E4" w:rsidRDefault="00B62664" w:rsidP="00496CA8">
      <w:pPr>
        <w:rPr>
          <w:highlight w:val="green"/>
        </w:rPr>
      </w:pPr>
      <w:r w:rsidRPr="009227E4">
        <w:rPr>
          <w:highlight w:val="green"/>
        </w:rPr>
        <w:t xml:space="preserve">Note that </w:t>
      </w:r>
      <w:r w:rsidR="007234CF" w:rsidRPr="009227E4">
        <w:rPr>
          <w:highlight w:val="green"/>
        </w:rPr>
        <w:t xml:space="preserve">the </w:t>
      </w:r>
      <w:r w:rsidRPr="009227E4">
        <w:rPr>
          <w:highlight w:val="green"/>
        </w:rPr>
        <w:t xml:space="preserve">ZIP file could contain few hundred dates (folders), each holding few hundreds Excel files, each holding thousands of </w:t>
      </w:r>
      <w:r w:rsidR="000E60ED" w:rsidRPr="009227E4">
        <w:rPr>
          <w:highlight w:val="green"/>
        </w:rPr>
        <w:t>data</w:t>
      </w:r>
      <w:r w:rsidRPr="009227E4">
        <w:rPr>
          <w:highlight w:val="green"/>
        </w:rPr>
        <w:t>.</w:t>
      </w:r>
    </w:p>
    <w:p w:rsidR="003A5308" w:rsidRPr="009227E4" w:rsidRDefault="00380B60" w:rsidP="003A5308">
      <w:pPr>
        <w:rPr>
          <w:highlight w:val="green"/>
        </w:rPr>
      </w:pPr>
      <w:r w:rsidRPr="009227E4">
        <w:rPr>
          <w:b/>
          <w:highlight w:val="green"/>
        </w:rPr>
        <w:t>Input</w:t>
      </w:r>
      <w:r w:rsidRPr="009227E4">
        <w:rPr>
          <w:highlight w:val="green"/>
        </w:rPr>
        <w:t xml:space="preserve">: </w:t>
      </w:r>
      <w:r w:rsidR="003A5308" w:rsidRPr="009227E4">
        <w:rPr>
          <w:highlight w:val="green"/>
        </w:rPr>
        <w:t>MongoDB</w:t>
      </w:r>
      <w:r w:rsidRPr="009227E4">
        <w:rPr>
          <w:highlight w:val="green"/>
        </w:rPr>
        <w:t xml:space="preserve"> database</w:t>
      </w:r>
      <w:r w:rsidR="00CA693F" w:rsidRPr="009227E4">
        <w:rPr>
          <w:highlight w:val="green"/>
        </w:rPr>
        <w:t>;</w:t>
      </w:r>
      <w:r w:rsidRPr="009227E4">
        <w:rPr>
          <w:highlight w:val="green"/>
        </w:rPr>
        <w:t xml:space="preserve"> </w:t>
      </w:r>
      <w:r w:rsidR="00A17FA8" w:rsidRPr="009227E4">
        <w:rPr>
          <w:highlight w:val="green"/>
        </w:rPr>
        <w:t xml:space="preserve">ZIP file with Excel 2003 reports. </w:t>
      </w:r>
      <w:r w:rsidR="00A17FA8" w:rsidRPr="009227E4">
        <w:rPr>
          <w:b/>
          <w:highlight w:val="green"/>
        </w:rPr>
        <w:t>Output</w:t>
      </w:r>
      <w:r w:rsidR="00A17FA8" w:rsidRPr="009227E4">
        <w:rPr>
          <w:highlight w:val="green"/>
        </w:rPr>
        <w:t>: data loaded in the SQL Server database.</w:t>
      </w:r>
    </w:p>
    <w:p w:rsidR="003A5308" w:rsidRDefault="003A5308" w:rsidP="003A5308">
      <w:r w:rsidRPr="009227E4">
        <w:rPr>
          <w:highlight w:val="green"/>
        </w:rPr>
        <w:t xml:space="preserve">For example you may have the </w:t>
      </w:r>
      <w:r w:rsidRPr="009227E4">
        <w:rPr>
          <w:b/>
          <w:highlight w:val="green"/>
        </w:rPr>
        <w:t>MongoDB database “Supermarket”</w:t>
      </w:r>
      <w:r w:rsidRPr="009227E4">
        <w:rPr>
          <w:highlight w:val="green"/>
        </w:rPr>
        <w:t xml:space="preserve"> holding information about some vendors and some products and </w:t>
      </w:r>
      <w:r w:rsidRPr="009227E4">
        <w:rPr>
          <w:b/>
          <w:highlight w:val="green"/>
        </w:rPr>
        <w:t>a set of Excel files</w:t>
      </w:r>
      <w:r w:rsidRPr="009227E4">
        <w:rPr>
          <w:highlight w:val="green"/>
        </w:rPr>
        <w:t xml:space="preserve"> </w:t>
      </w:r>
      <w:r w:rsidRPr="009227E4">
        <w:rPr>
          <w:noProof/>
          <w:highlight w:val="green"/>
        </w:rPr>
        <w:t>(*.xls)</w:t>
      </w:r>
      <w:r w:rsidRPr="009227E4">
        <w:rPr>
          <w:highlight w:val="green"/>
        </w:rPr>
        <w:t xml:space="preserve"> holding information about the sales in the different super</w:t>
      </w:r>
      <w:r w:rsidRPr="009227E4">
        <w:rPr>
          <w:highlight w:val="green"/>
        </w:rPr>
        <w:softHyphen/>
        <w:t>markets.</w:t>
      </w:r>
    </w:p>
    <w:p w:rsidR="00B62664" w:rsidRPr="009227E4" w:rsidRDefault="00B62664" w:rsidP="00B62664">
      <w:pPr>
        <w:pStyle w:val="2"/>
        <w:rPr>
          <w:highlight w:val="green"/>
        </w:rPr>
      </w:pPr>
      <w:r w:rsidRPr="009227E4">
        <w:rPr>
          <w:highlight w:val="green"/>
        </w:rPr>
        <w:lastRenderedPageBreak/>
        <w:t xml:space="preserve">Problem #2 – </w:t>
      </w:r>
      <w:r w:rsidR="00C139FD" w:rsidRPr="009227E4">
        <w:rPr>
          <w:highlight w:val="green"/>
        </w:rPr>
        <w:t xml:space="preserve">Generate </w:t>
      </w:r>
      <w:r w:rsidRPr="009227E4">
        <w:rPr>
          <w:highlight w:val="green"/>
        </w:rPr>
        <w:t>PDF Reports</w:t>
      </w:r>
    </w:p>
    <w:p w:rsidR="00B62664" w:rsidRPr="009227E4" w:rsidRDefault="00B62664" w:rsidP="00B62664">
      <w:pPr>
        <w:rPr>
          <w:highlight w:val="green"/>
        </w:rPr>
      </w:pPr>
      <w:r w:rsidRPr="009227E4">
        <w:rPr>
          <w:highlight w:val="green"/>
        </w:rPr>
        <w:t xml:space="preserve">Your task is to </w:t>
      </w:r>
      <w:r w:rsidRPr="009227E4">
        <w:rPr>
          <w:b/>
          <w:highlight w:val="green"/>
        </w:rPr>
        <w:t>generate a PDF report</w:t>
      </w:r>
      <w:r w:rsidR="00CF754B" w:rsidRPr="009227E4">
        <w:rPr>
          <w:b/>
          <w:highlight w:val="green"/>
        </w:rPr>
        <w:t>s</w:t>
      </w:r>
      <w:r w:rsidRPr="009227E4">
        <w:rPr>
          <w:highlight w:val="green"/>
        </w:rPr>
        <w:t xml:space="preserve"> summarizing </w:t>
      </w:r>
      <w:r w:rsidR="00970932" w:rsidRPr="009227E4">
        <w:rPr>
          <w:highlight w:val="green"/>
        </w:rPr>
        <w:t>information</w:t>
      </w:r>
      <w:r w:rsidR="00C139FD" w:rsidRPr="009227E4">
        <w:rPr>
          <w:highlight w:val="green"/>
        </w:rPr>
        <w:t xml:space="preserve"> from the SQL Server</w:t>
      </w:r>
      <w:r w:rsidRPr="009227E4">
        <w:rPr>
          <w:highlight w:val="green"/>
        </w:rPr>
        <w:t>.</w:t>
      </w:r>
    </w:p>
    <w:p w:rsidR="00070960" w:rsidRPr="009227E4" w:rsidRDefault="00C02C4E" w:rsidP="00CC2004">
      <w:pPr>
        <w:rPr>
          <w:highlight w:val="green"/>
        </w:rPr>
      </w:pPr>
      <w:r w:rsidRPr="009227E4">
        <w:rPr>
          <w:highlight w:val="green"/>
        </w:rPr>
        <w:t>For example t</w:t>
      </w:r>
      <w:r w:rsidR="00070960" w:rsidRPr="009227E4">
        <w:rPr>
          <w:highlight w:val="green"/>
        </w:rPr>
        <w:t xml:space="preserve">he </w:t>
      </w:r>
      <w:r w:rsidR="00070960" w:rsidRPr="009227E4">
        <w:rPr>
          <w:b/>
          <w:highlight w:val="green"/>
        </w:rPr>
        <w:t xml:space="preserve">PDF </w:t>
      </w:r>
      <w:r w:rsidR="00792CC8" w:rsidRPr="009227E4">
        <w:rPr>
          <w:b/>
          <w:highlight w:val="green"/>
        </w:rPr>
        <w:t>report</w:t>
      </w:r>
      <w:r w:rsidR="00792CC8" w:rsidRPr="009227E4">
        <w:rPr>
          <w:highlight w:val="green"/>
        </w:rPr>
        <w:t xml:space="preserve"> </w:t>
      </w:r>
      <w:r w:rsidRPr="009227E4">
        <w:rPr>
          <w:highlight w:val="green"/>
        </w:rPr>
        <w:t>may</w:t>
      </w:r>
      <w:r w:rsidR="00070960" w:rsidRPr="009227E4">
        <w:rPr>
          <w:highlight w:val="green"/>
        </w:rPr>
        <w:t xml:space="preserve"> contai</w:t>
      </w:r>
      <w:r w:rsidR="00C56D5B" w:rsidRPr="009227E4">
        <w:rPr>
          <w:highlight w:val="green"/>
        </w:rPr>
        <w:t>n a table like the sample below</w:t>
      </w:r>
      <w:r w:rsidR="00DC320B" w:rsidRPr="009227E4">
        <w:rPr>
          <w:highlight w:val="green"/>
        </w:rPr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400"/>
        <w:gridCol w:w="1243"/>
        <w:gridCol w:w="4097"/>
        <w:gridCol w:w="1010"/>
      </w:tblGrid>
      <w:tr w:rsidR="003C6947" w:rsidRPr="009227E4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227E4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Aggregated Sales Report</w:t>
            </w:r>
          </w:p>
        </w:tc>
      </w:tr>
      <w:tr w:rsidR="00617DBF" w:rsidRPr="009227E4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227E4" w:rsidRDefault="00617DBF" w:rsidP="003C6947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Date: 2</w:t>
            </w:r>
            <w:r w:rsidR="003C6947"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0</w:t>
            </w: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-Jul-2013</w:t>
            </w:r>
          </w:p>
        </w:tc>
      </w:tr>
      <w:tr w:rsidR="002A04B2" w:rsidRPr="009227E4" w:rsidTr="00C26319">
        <w:tc>
          <w:tcPr>
            <w:tcW w:w="2519" w:type="dxa"/>
            <w:shd w:val="clear" w:color="auto" w:fill="D9D9D9"/>
          </w:tcPr>
          <w:p w:rsidR="00070960" w:rsidRPr="009227E4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227E4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227E4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227E4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227E4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Sum</w:t>
            </w:r>
          </w:p>
        </w:tc>
      </w:tr>
      <w:tr w:rsidR="002A04B2" w:rsidRPr="009227E4" w:rsidTr="00C26319">
        <w:tc>
          <w:tcPr>
            <w:tcW w:w="2519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227E4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227E4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227E4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48</w:t>
            </w:r>
            <w:r w:rsidR="00C626FC"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.00</w:t>
            </w:r>
          </w:p>
        </w:tc>
      </w:tr>
      <w:tr w:rsidR="002A04B2" w:rsidRPr="009227E4" w:rsidTr="00C26319">
        <w:trPr>
          <w:trHeight w:val="280"/>
        </w:trPr>
        <w:tc>
          <w:tcPr>
            <w:tcW w:w="2519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227E4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227E4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227E4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37</w:t>
            </w:r>
            <w:r w:rsidR="00C626FC"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.00</w:t>
            </w:r>
          </w:p>
        </w:tc>
      </w:tr>
      <w:tr w:rsidR="002A04B2" w:rsidRPr="009227E4" w:rsidTr="00C26319">
        <w:tc>
          <w:tcPr>
            <w:tcW w:w="2519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227E4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227E4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227E4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19.95</w:t>
            </w:r>
          </w:p>
        </w:tc>
      </w:tr>
      <w:tr w:rsidR="002A04B2" w:rsidRPr="009227E4" w:rsidTr="00C26319">
        <w:tc>
          <w:tcPr>
            <w:tcW w:w="2519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227E4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227E4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227E4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119</w:t>
            </w:r>
            <w:r w:rsidR="00C626FC"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.00</w:t>
            </w:r>
          </w:p>
        </w:tc>
      </w:tr>
      <w:tr w:rsidR="002A04B2" w:rsidRPr="009227E4" w:rsidTr="00C26319">
        <w:tc>
          <w:tcPr>
            <w:tcW w:w="2519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227E4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227E4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227E4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34.8</w:t>
            </w:r>
            <w:r w:rsidR="00C626FC"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0</w:t>
            </w:r>
          </w:p>
        </w:tc>
      </w:tr>
      <w:tr w:rsidR="002A04B2" w:rsidRPr="009227E4" w:rsidTr="00C26319">
        <w:tc>
          <w:tcPr>
            <w:tcW w:w="2519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227E4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227E4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227E4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59.8</w:t>
            </w:r>
            <w:r w:rsidR="00C626FC"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0</w:t>
            </w:r>
          </w:p>
        </w:tc>
      </w:tr>
      <w:tr w:rsidR="002A04B2" w:rsidRPr="009227E4" w:rsidTr="00C26319">
        <w:tc>
          <w:tcPr>
            <w:tcW w:w="2519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227E4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227E4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227E4" w:rsidRDefault="00482A9B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227E4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31.2</w:t>
            </w:r>
            <w:r w:rsidR="00C626FC"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0</w:t>
            </w:r>
          </w:p>
        </w:tc>
      </w:tr>
      <w:tr w:rsidR="002A04B2" w:rsidRPr="009227E4" w:rsidTr="00C26319">
        <w:tc>
          <w:tcPr>
            <w:tcW w:w="2519" w:type="dxa"/>
          </w:tcPr>
          <w:p w:rsidR="00070960" w:rsidRPr="009227E4" w:rsidRDefault="00070960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227E4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227E4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227E4" w:rsidRDefault="00070960" w:rsidP="00482A9B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227E4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</w:tr>
      <w:tr w:rsidR="00C26319" w:rsidRPr="009227E4" w:rsidTr="00C26319">
        <w:tc>
          <w:tcPr>
            <w:tcW w:w="9451" w:type="dxa"/>
            <w:gridSpan w:val="4"/>
          </w:tcPr>
          <w:p w:rsidR="00070960" w:rsidRPr="009227E4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 xml:space="preserve">Total </w:t>
            </w:r>
            <w:r w:rsidR="003C6947"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sum for 20-Jul-2012</w:t>
            </w: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227E4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349.75</w:t>
            </w:r>
          </w:p>
        </w:tc>
      </w:tr>
      <w:tr w:rsidR="003C6947" w:rsidRPr="009227E4" w:rsidTr="00C26319">
        <w:tc>
          <w:tcPr>
            <w:tcW w:w="10219" w:type="dxa"/>
            <w:gridSpan w:val="5"/>
            <w:shd w:val="clear" w:color="auto" w:fill="D9D9D9"/>
          </w:tcPr>
          <w:p w:rsidR="003C6947" w:rsidRPr="009227E4" w:rsidRDefault="003C6947" w:rsidP="003C6947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Date: 21-Jul-2013</w:t>
            </w:r>
          </w:p>
        </w:tc>
      </w:tr>
      <w:tr w:rsidR="002A04B2" w:rsidRPr="009227E4" w:rsidTr="00C26319">
        <w:tc>
          <w:tcPr>
            <w:tcW w:w="2519" w:type="dxa"/>
            <w:shd w:val="clear" w:color="auto" w:fill="D9D9D9"/>
          </w:tcPr>
          <w:p w:rsidR="003C6947" w:rsidRPr="009227E4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227E4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227E4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227E4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227E4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Sum</w:t>
            </w:r>
          </w:p>
        </w:tc>
      </w:tr>
      <w:tr w:rsidR="003C6947" w:rsidRPr="009227E4" w:rsidTr="00C26319">
        <w:tc>
          <w:tcPr>
            <w:tcW w:w="2519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11.00</w:t>
            </w:r>
          </w:p>
        </w:tc>
      </w:tr>
      <w:tr w:rsidR="003C6947" w:rsidRPr="009227E4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71.76</w:t>
            </w:r>
          </w:p>
        </w:tc>
      </w:tr>
      <w:tr w:rsidR="003C6947" w:rsidRPr="009227E4" w:rsidTr="00C26319">
        <w:tc>
          <w:tcPr>
            <w:tcW w:w="2519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128.48</w:t>
            </w:r>
          </w:p>
        </w:tc>
      </w:tr>
      <w:tr w:rsidR="003C6947" w:rsidRPr="009227E4" w:rsidTr="00C26319">
        <w:tc>
          <w:tcPr>
            <w:tcW w:w="2519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170.00</w:t>
            </w:r>
          </w:p>
        </w:tc>
      </w:tr>
      <w:tr w:rsidR="003C6947" w:rsidRPr="009227E4" w:rsidTr="00C26319">
        <w:tc>
          <w:tcPr>
            <w:tcW w:w="2519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515.90</w:t>
            </w:r>
          </w:p>
        </w:tc>
      </w:tr>
      <w:tr w:rsidR="003C6947" w:rsidRPr="009227E4" w:rsidTr="00C26319">
        <w:tc>
          <w:tcPr>
            <w:tcW w:w="2519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23.40</w:t>
            </w:r>
          </w:p>
        </w:tc>
      </w:tr>
      <w:tr w:rsidR="003C6947" w:rsidRPr="009227E4" w:rsidTr="00C26319">
        <w:tc>
          <w:tcPr>
            <w:tcW w:w="2519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51.60</w:t>
            </w:r>
          </w:p>
        </w:tc>
      </w:tr>
      <w:tr w:rsidR="003C6947" w:rsidRPr="009227E4" w:rsidTr="00C26319">
        <w:tc>
          <w:tcPr>
            <w:tcW w:w="2519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78.75</w:t>
            </w:r>
          </w:p>
        </w:tc>
      </w:tr>
      <w:tr w:rsidR="003C6947" w:rsidRPr="009227E4" w:rsidTr="00C26319">
        <w:tc>
          <w:tcPr>
            <w:tcW w:w="2519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26.10</w:t>
            </w:r>
          </w:p>
        </w:tc>
      </w:tr>
      <w:tr w:rsidR="003C6947" w:rsidRPr="009227E4" w:rsidTr="00C26319">
        <w:tc>
          <w:tcPr>
            <w:tcW w:w="2519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227E4" w:rsidRDefault="003C6947" w:rsidP="003C6947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227E4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227E4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14.25</w:t>
            </w:r>
          </w:p>
        </w:tc>
      </w:tr>
      <w:tr w:rsidR="002A04B2" w:rsidRPr="009227E4" w:rsidTr="00C26319">
        <w:tc>
          <w:tcPr>
            <w:tcW w:w="2519" w:type="dxa"/>
          </w:tcPr>
          <w:p w:rsidR="003C6947" w:rsidRPr="009227E4" w:rsidRDefault="003C6947" w:rsidP="00E838F0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227E4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227E4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227E4" w:rsidRDefault="003C6947" w:rsidP="00E838F0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227E4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</w:tr>
      <w:tr w:rsidR="00C26319" w:rsidRPr="009227E4" w:rsidTr="00C26319">
        <w:tc>
          <w:tcPr>
            <w:tcW w:w="9451" w:type="dxa"/>
            <w:gridSpan w:val="4"/>
          </w:tcPr>
          <w:p w:rsidR="003C6947" w:rsidRPr="009227E4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227E4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1091.24</w:t>
            </w:r>
          </w:p>
        </w:tc>
      </w:tr>
      <w:tr w:rsidR="009015D3" w:rsidRPr="009227E4" w:rsidTr="00C26319">
        <w:tc>
          <w:tcPr>
            <w:tcW w:w="10219" w:type="dxa"/>
            <w:gridSpan w:val="5"/>
            <w:shd w:val="clear" w:color="auto" w:fill="D9D9D9"/>
          </w:tcPr>
          <w:p w:rsidR="009015D3" w:rsidRPr="009227E4" w:rsidRDefault="009015D3" w:rsidP="009015D3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lastRenderedPageBreak/>
              <w:t>Date: 22-Jul-2013</w:t>
            </w:r>
          </w:p>
        </w:tc>
      </w:tr>
      <w:tr w:rsidR="00F45DE6" w:rsidRPr="009227E4" w:rsidTr="00C26319">
        <w:tc>
          <w:tcPr>
            <w:tcW w:w="2519" w:type="dxa"/>
            <w:shd w:val="clear" w:color="auto" w:fill="D9D9D9"/>
          </w:tcPr>
          <w:p w:rsidR="009015D3" w:rsidRPr="009227E4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227E4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227E4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227E4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227E4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Sum</w:t>
            </w:r>
          </w:p>
        </w:tc>
      </w:tr>
      <w:tr w:rsidR="009015D3" w:rsidRPr="009227E4" w:rsidTr="00C26319">
        <w:tc>
          <w:tcPr>
            <w:tcW w:w="2519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227E4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16.00</w:t>
            </w:r>
          </w:p>
        </w:tc>
      </w:tr>
      <w:tr w:rsidR="009015D3" w:rsidRPr="009227E4" w:rsidTr="00C26319">
        <w:tc>
          <w:tcPr>
            <w:tcW w:w="2519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227E4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82.80</w:t>
            </w:r>
          </w:p>
        </w:tc>
      </w:tr>
      <w:tr w:rsidR="009015D3" w:rsidRPr="009227E4" w:rsidTr="00C26319">
        <w:tc>
          <w:tcPr>
            <w:tcW w:w="2519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227E4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202.40</w:t>
            </w:r>
          </w:p>
        </w:tc>
      </w:tr>
      <w:tr w:rsidR="00C26319" w:rsidRPr="009227E4" w:rsidTr="00C26319">
        <w:tc>
          <w:tcPr>
            <w:tcW w:w="2519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227E4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204.00</w:t>
            </w:r>
          </w:p>
        </w:tc>
      </w:tr>
      <w:tr w:rsidR="009015D3" w:rsidRPr="009227E4" w:rsidTr="00C26319">
        <w:tc>
          <w:tcPr>
            <w:tcW w:w="2519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227E4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92.40</w:t>
            </w:r>
          </w:p>
        </w:tc>
      </w:tr>
      <w:tr w:rsidR="00C26319" w:rsidRPr="009227E4" w:rsidTr="00C26319">
        <w:tc>
          <w:tcPr>
            <w:tcW w:w="2519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227E4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21.60</w:t>
            </w:r>
          </w:p>
        </w:tc>
      </w:tr>
      <w:tr w:rsidR="00C26319" w:rsidRPr="009227E4" w:rsidTr="00C26319">
        <w:tc>
          <w:tcPr>
            <w:tcW w:w="2519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227E4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63.00</w:t>
            </w:r>
          </w:p>
        </w:tc>
      </w:tr>
      <w:tr w:rsidR="00C26319" w:rsidRPr="009227E4" w:rsidTr="00C26319">
        <w:tc>
          <w:tcPr>
            <w:tcW w:w="2519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227E4" w:rsidRDefault="009015D3" w:rsidP="009015D3">
            <w:pPr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227E4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227E4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color w:val="000000"/>
                <w:highlight w:val="green"/>
                <w:lang w:val="en-GB"/>
              </w:rPr>
              <w:t>40.60</w:t>
            </w:r>
          </w:p>
        </w:tc>
      </w:tr>
      <w:tr w:rsidR="00F45DE6" w:rsidRPr="009227E4" w:rsidTr="00C26319">
        <w:tc>
          <w:tcPr>
            <w:tcW w:w="2519" w:type="dxa"/>
          </w:tcPr>
          <w:p w:rsidR="009015D3" w:rsidRPr="009227E4" w:rsidRDefault="009015D3" w:rsidP="00E838F0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227E4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227E4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227E4" w:rsidRDefault="009015D3" w:rsidP="00E838F0">
            <w:pPr>
              <w:spacing w:before="60" w:after="60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227E4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…</w:t>
            </w:r>
          </w:p>
        </w:tc>
      </w:tr>
      <w:tr w:rsidR="009015D3" w:rsidRPr="009227E4" w:rsidTr="00C26319">
        <w:tc>
          <w:tcPr>
            <w:tcW w:w="9451" w:type="dxa"/>
            <w:gridSpan w:val="4"/>
          </w:tcPr>
          <w:p w:rsidR="009015D3" w:rsidRPr="009227E4" w:rsidRDefault="009015D3" w:rsidP="00E838F0">
            <w:pPr>
              <w:spacing w:before="60" w:after="60"/>
              <w:jc w:val="right"/>
              <w:rPr>
                <w:noProof/>
                <w:highlight w:val="green"/>
                <w:lang w:val="en-GB"/>
              </w:rPr>
            </w:pPr>
            <w:r w:rsidRPr="009227E4">
              <w:rPr>
                <w:noProof/>
                <w:highlight w:val="green"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227E4" w:rsidRDefault="009015D3" w:rsidP="00E838F0">
            <w:pPr>
              <w:spacing w:before="60" w:after="60"/>
              <w:jc w:val="right"/>
              <w:rPr>
                <w:b/>
                <w:noProof/>
                <w:highlight w:val="green"/>
                <w:lang w:val="en-GB"/>
              </w:rPr>
            </w:pPr>
            <w:r w:rsidRPr="009227E4">
              <w:rPr>
                <w:b/>
                <w:noProof/>
                <w:highlight w:val="green"/>
                <w:lang w:val="en-GB"/>
              </w:rPr>
              <w:t>722.80</w:t>
            </w:r>
          </w:p>
        </w:tc>
      </w:tr>
      <w:tr w:rsidR="009015D3" w:rsidRPr="009227E4" w:rsidTr="00C26319">
        <w:tc>
          <w:tcPr>
            <w:tcW w:w="9451" w:type="dxa"/>
            <w:gridSpan w:val="4"/>
          </w:tcPr>
          <w:p w:rsidR="009015D3" w:rsidRPr="009227E4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noProof/>
                <w:highlight w:val="green"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227E4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highlight w:val="green"/>
                <w:lang w:val="en-GB"/>
              </w:rPr>
            </w:pPr>
            <w:r w:rsidRPr="009227E4">
              <w:rPr>
                <w:rFonts w:asciiTheme="minorHAnsi" w:hAnsiTheme="minorHAnsi"/>
                <w:b/>
                <w:noProof/>
                <w:highlight w:val="green"/>
                <w:lang w:val="en-GB"/>
              </w:rPr>
              <w:t>2163.79</w:t>
            </w:r>
          </w:p>
        </w:tc>
      </w:tr>
    </w:tbl>
    <w:p w:rsidR="00DC320B" w:rsidRPr="009227E4" w:rsidRDefault="00DC320B" w:rsidP="001B42C2">
      <w:pPr>
        <w:rPr>
          <w:highlight w:val="green"/>
        </w:rPr>
      </w:pPr>
      <w:r w:rsidRPr="009227E4">
        <w:rPr>
          <w:highlight w:val="green"/>
        </w:rPr>
        <w:t xml:space="preserve">A sample PDF report is also available: </w:t>
      </w:r>
      <w:hyperlink r:id="rId9" w:history="1">
        <w:r w:rsidRPr="009227E4">
          <w:rPr>
            <w:rStyle w:val="a8"/>
            <w:highlight w:val="green"/>
          </w:rPr>
          <w:t>Sample-Aggregated-Sales-Report.pdf</w:t>
        </w:r>
      </w:hyperlink>
      <w:r w:rsidRPr="009227E4">
        <w:rPr>
          <w:highlight w:val="green"/>
        </w:rPr>
        <w:t>.</w:t>
      </w:r>
    </w:p>
    <w:p w:rsidR="00A17FA8" w:rsidRDefault="00A17FA8" w:rsidP="001B42C2">
      <w:r w:rsidRPr="009227E4">
        <w:rPr>
          <w:b/>
          <w:highlight w:val="green"/>
        </w:rPr>
        <w:t>Input</w:t>
      </w:r>
      <w:r w:rsidRPr="009227E4">
        <w:rPr>
          <w:highlight w:val="green"/>
        </w:rPr>
        <w:t xml:space="preserve">: SQL Server database. </w:t>
      </w:r>
      <w:r w:rsidRPr="009227E4">
        <w:rPr>
          <w:b/>
          <w:highlight w:val="green"/>
        </w:rPr>
        <w:t>Output</w:t>
      </w:r>
      <w:r w:rsidRPr="009227E4">
        <w:rPr>
          <w:highlight w:val="green"/>
        </w:rPr>
        <w:t>: PDF report.</w:t>
      </w:r>
    </w:p>
    <w:p w:rsidR="00E37BF3" w:rsidRPr="009227E4" w:rsidRDefault="00E37BF3" w:rsidP="00E37BF3">
      <w:pPr>
        <w:pStyle w:val="2"/>
        <w:rPr>
          <w:highlight w:val="green"/>
        </w:rPr>
      </w:pPr>
      <w:r w:rsidRPr="009227E4">
        <w:rPr>
          <w:highlight w:val="green"/>
        </w:rPr>
        <w:t>Problem #</w:t>
      </w:r>
      <w:r w:rsidR="00763847" w:rsidRPr="009227E4">
        <w:rPr>
          <w:highlight w:val="green"/>
        </w:rPr>
        <w:t>3</w:t>
      </w:r>
      <w:r w:rsidRPr="009227E4">
        <w:rPr>
          <w:highlight w:val="green"/>
        </w:rPr>
        <w:t xml:space="preserve"> – </w:t>
      </w:r>
      <w:r w:rsidR="00195962" w:rsidRPr="009227E4">
        <w:rPr>
          <w:highlight w:val="green"/>
        </w:rPr>
        <w:t xml:space="preserve">Generate </w:t>
      </w:r>
      <w:r w:rsidR="003376A7" w:rsidRPr="009227E4">
        <w:rPr>
          <w:highlight w:val="green"/>
        </w:rPr>
        <w:t xml:space="preserve">XML </w:t>
      </w:r>
      <w:r w:rsidR="00AC36B9" w:rsidRPr="009227E4">
        <w:rPr>
          <w:highlight w:val="green"/>
        </w:rPr>
        <w:t>Report</w:t>
      </w:r>
    </w:p>
    <w:p w:rsidR="00556584" w:rsidRPr="009227E4" w:rsidRDefault="00195962" w:rsidP="00556584">
      <w:pPr>
        <w:rPr>
          <w:highlight w:val="green"/>
        </w:rPr>
      </w:pPr>
      <w:r w:rsidRPr="009227E4">
        <w:rPr>
          <w:highlight w:val="green"/>
        </w:rPr>
        <w:t>Your task is to c</w:t>
      </w:r>
      <w:r w:rsidR="00556584" w:rsidRPr="009227E4">
        <w:rPr>
          <w:highlight w:val="green"/>
        </w:rPr>
        <w:t xml:space="preserve">reate </w:t>
      </w:r>
      <w:r w:rsidRPr="009227E4">
        <w:rPr>
          <w:highlight w:val="green"/>
        </w:rPr>
        <w:t xml:space="preserve">a C# program to </w:t>
      </w:r>
      <w:r w:rsidRPr="009227E4">
        <w:rPr>
          <w:b/>
          <w:highlight w:val="green"/>
        </w:rPr>
        <w:t xml:space="preserve">generate </w:t>
      </w:r>
      <w:r w:rsidR="00556584" w:rsidRPr="009227E4">
        <w:rPr>
          <w:b/>
          <w:highlight w:val="green"/>
        </w:rPr>
        <w:t>report in XML format</w:t>
      </w:r>
      <w:r w:rsidR="00556584" w:rsidRPr="009227E4">
        <w:rPr>
          <w:highlight w:val="green"/>
        </w:rPr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787F60" w:rsidRPr="009227E4" w:rsidTr="00301631">
        <w:tc>
          <w:tcPr>
            <w:tcW w:w="10200" w:type="dxa"/>
          </w:tcPr>
          <w:p w:rsidR="00787F60" w:rsidRPr="009227E4" w:rsidRDefault="00787F60" w:rsidP="00E838F0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Sales-by-Vendors-report.xml</w:t>
            </w:r>
          </w:p>
        </w:tc>
      </w:tr>
      <w:tr w:rsidR="00556584" w:rsidRPr="009227E4" w:rsidTr="00301631">
        <w:tc>
          <w:tcPr>
            <w:tcW w:w="10200" w:type="dxa"/>
          </w:tcPr>
          <w:p w:rsidR="00556584" w:rsidRPr="009227E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&lt;?xml version="1.0" encoding="utf-8"&gt;</w:t>
            </w:r>
          </w:p>
          <w:p w:rsidR="00556584" w:rsidRPr="009227E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&lt;sales&gt;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&lt;sale vendor="Nestle Sofia Corp."&gt;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date="20-Jul-2013" total-sum="54.75"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date="21-Jul-2013" total-sum="40.35"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</w:t>
            </w:r>
            <w:r w:rsidR="00AB460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2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-Jul-2013" total-sum="40.60"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&lt;/sale&gt;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&lt;sale vendor="Targovishte Bottling Company Ltd."&gt;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date="20-Jul-2013" total-sum="150.20"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date="21-Jul-2013" total-sum="709.30"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</w:t>
            </w:r>
            <w:r w:rsidR="00AB460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2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-Jul-2013" total-sum="249.40"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&lt;/sale&gt;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&lt;sale vendor="Zagorka Corp."&gt;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date="20-Jul-2013" total-sum="144.80"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date="21-Jul-2013" total-sum="341.59"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&lt;summary date="2</w:t>
            </w:r>
            <w:r w:rsidR="00AB460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2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-Jul-2013" total-sum="385.80" /&gt;</w:t>
            </w:r>
          </w:p>
          <w:p w:rsidR="001E1F24" w:rsidRPr="009227E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&lt;/sale&gt;</w:t>
            </w:r>
          </w:p>
          <w:p w:rsidR="00556584" w:rsidRPr="009227E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lastRenderedPageBreak/>
              <w:t>&lt;sales&gt;</w:t>
            </w:r>
          </w:p>
        </w:tc>
      </w:tr>
    </w:tbl>
    <w:p w:rsidR="00556584" w:rsidRPr="009227E4" w:rsidRDefault="00301631" w:rsidP="00E37BF3">
      <w:pPr>
        <w:rPr>
          <w:highlight w:val="green"/>
        </w:rPr>
      </w:pPr>
      <w:r w:rsidRPr="009227E4">
        <w:rPr>
          <w:highlight w:val="green"/>
        </w:rPr>
        <w:lastRenderedPageBreak/>
        <w:t>Save the report in a</w:t>
      </w:r>
      <w:r w:rsidR="0011521F" w:rsidRPr="009227E4">
        <w:rPr>
          <w:highlight w:val="green"/>
        </w:rPr>
        <w:t>n</w:t>
      </w:r>
      <w:r w:rsidRPr="009227E4">
        <w:rPr>
          <w:highlight w:val="green"/>
        </w:rPr>
        <w:t xml:space="preserve"> “</w:t>
      </w:r>
      <w:r w:rsidRPr="009227E4">
        <w:rPr>
          <w:b/>
          <w:highlight w:val="green"/>
        </w:rPr>
        <w:t>xml</w:t>
      </w:r>
      <w:r w:rsidRPr="009227E4">
        <w:rPr>
          <w:highlight w:val="green"/>
        </w:rPr>
        <w:t>”</w:t>
      </w:r>
      <w:r w:rsidR="00C458CC" w:rsidRPr="009227E4">
        <w:rPr>
          <w:highlight w:val="green"/>
        </w:rPr>
        <w:t xml:space="preserve"> file</w:t>
      </w:r>
      <w:r w:rsidRPr="009227E4">
        <w:rPr>
          <w:highlight w:val="green"/>
        </w:rPr>
        <w:t>.</w:t>
      </w:r>
    </w:p>
    <w:p w:rsidR="009F0E36" w:rsidRDefault="009F0E36" w:rsidP="00E37BF3">
      <w:r w:rsidRPr="009227E4">
        <w:rPr>
          <w:b/>
          <w:highlight w:val="green"/>
        </w:rPr>
        <w:t>Input</w:t>
      </w:r>
      <w:r w:rsidRPr="009227E4">
        <w:rPr>
          <w:highlight w:val="green"/>
        </w:rPr>
        <w:t xml:space="preserve">: SQL Server database. </w:t>
      </w:r>
      <w:r w:rsidRPr="009227E4">
        <w:rPr>
          <w:b/>
          <w:highlight w:val="green"/>
        </w:rPr>
        <w:t>Output</w:t>
      </w:r>
      <w:r w:rsidRPr="009227E4">
        <w:rPr>
          <w:highlight w:val="green"/>
        </w:rPr>
        <w:t>: XML report.</w:t>
      </w:r>
    </w:p>
    <w:p w:rsidR="00C2724A" w:rsidRPr="009227E4" w:rsidRDefault="00C2724A" w:rsidP="00C2724A">
      <w:pPr>
        <w:pStyle w:val="2"/>
        <w:rPr>
          <w:highlight w:val="green"/>
        </w:rPr>
      </w:pPr>
      <w:r w:rsidRPr="009227E4">
        <w:rPr>
          <w:highlight w:val="green"/>
        </w:rPr>
        <w:t>Problem #</w:t>
      </w:r>
      <w:r w:rsidR="00763847" w:rsidRPr="009227E4">
        <w:rPr>
          <w:highlight w:val="green"/>
        </w:rPr>
        <w:t>4</w:t>
      </w:r>
      <w:r w:rsidRPr="009227E4">
        <w:rPr>
          <w:highlight w:val="green"/>
        </w:rPr>
        <w:t xml:space="preserve"> – </w:t>
      </w:r>
      <w:r w:rsidR="003B0ECF" w:rsidRPr="009227E4">
        <w:rPr>
          <w:highlight w:val="green"/>
        </w:rPr>
        <w:t>JSON</w:t>
      </w:r>
      <w:r w:rsidRPr="009227E4">
        <w:rPr>
          <w:highlight w:val="green"/>
        </w:rPr>
        <w:t xml:space="preserve"> Report</w:t>
      </w:r>
      <w:r w:rsidR="00E838F0" w:rsidRPr="009227E4">
        <w:rPr>
          <w:highlight w:val="green"/>
        </w:rPr>
        <w:t>s</w:t>
      </w:r>
    </w:p>
    <w:p w:rsidR="00E838F0" w:rsidRPr="009227E4" w:rsidRDefault="001842A5" w:rsidP="00F50D4C">
      <w:pPr>
        <w:rPr>
          <w:highlight w:val="green"/>
        </w:rPr>
      </w:pPr>
      <w:r w:rsidRPr="009227E4">
        <w:rPr>
          <w:highlight w:val="green"/>
        </w:rPr>
        <w:t>Your task is to write a program to c</w:t>
      </w:r>
      <w:r w:rsidR="00A77B97" w:rsidRPr="009227E4">
        <w:rPr>
          <w:highlight w:val="green"/>
        </w:rPr>
        <w:t xml:space="preserve">reate </w:t>
      </w:r>
      <w:r w:rsidR="00C2724A" w:rsidRPr="009227E4">
        <w:rPr>
          <w:b/>
          <w:highlight w:val="green"/>
        </w:rPr>
        <w:t>report</w:t>
      </w:r>
      <w:r w:rsidR="00C2724A" w:rsidRPr="009227E4">
        <w:rPr>
          <w:highlight w:val="green"/>
        </w:rPr>
        <w:t xml:space="preserve"> for each product in </w:t>
      </w:r>
      <w:r w:rsidR="00C2724A" w:rsidRPr="009227E4">
        <w:rPr>
          <w:b/>
          <w:highlight w:val="green"/>
        </w:rPr>
        <w:t>JSON format</w:t>
      </w:r>
      <w:r w:rsidR="00C2724A" w:rsidRPr="009227E4">
        <w:rPr>
          <w:highlight w:val="green"/>
        </w:rPr>
        <w:t xml:space="preserve"> and save all reports in </w:t>
      </w:r>
      <w:r w:rsidR="00A77B97" w:rsidRPr="009227E4">
        <w:rPr>
          <w:b/>
          <w:noProof/>
          <w:highlight w:val="green"/>
        </w:rPr>
        <w:t>MySQL</w:t>
      </w:r>
      <w:r w:rsidR="00755317" w:rsidRPr="009227E4">
        <w:rPr>
          <w:b/>
          <w:noProof/>
          <w:highlight w:val="green"/>
        </w:rPr>
        <w:t>.</w:t>
      </w:r>
      <w:r w:rsidR="006D5CA6" w:rsidRPr="009227E4">
        <w:rPr>
          <w:noProof/>
          <w:highlight w:val="green"/>
        </w:rPr>
        <w:t xml:space="preserve"> </w:t>
      </w:r>
      <w:r w:rsidR="00C2724A" w:rsidRPr="009227E4">
        <w:rPr>
          <w:highlight w:val="green"/>
        </w:rPr>
        <w:t xml:space="preserve">All reports </w:t>
      </w:r>
      <w:r w:rsidR="002F4EE1" w:rsidRPr="009227E4">
        <w:rPr>
          <w:highlight w:val="green"/>
        </w:rPr>
        <w:t>may</w:t>
      </w:r>
      <w:r w:rsidR="00C2724A" w:rsidRPr="009227E4">
        <w:rPr>
          <w:highlight w:val="green"/>
        </w:rPr>
        <w:t xml:space="preserve"> look like the sample below and should be saved in the </w:t>
      </w:r>
      <w:r w:rsidR="00755317" w:rsidRPr="009227E4">
        <w:rPr>
          <w:b/>
          <w:noProof/>
          <w:highlight w:val="green"/>
        </w:rPr>
        <w:t>MySQL</w:t>
      </w:r>
      <w:r w:rsidR="00C2724A" w:rsidRPr="009227E4">
        <w:rPr>
          <w:highlight w:val="green"/>
        </w:rPr>
        <w:t xml:space="preserve"> database as well as in the file system (in a folder called “</w:t>
      </w:r>
      <w:r w:rsidR="00755317" w:rsidRPr="009227E4">
        <w:rPr>
          <w:b/>
          <w:highlight w:val="green"/>
        </w:rPr>
        <w:t>Json-</w:t>
      </w:r>
      <w:r w:rsidR="00C2724A" w:rsidRPr="009227E4">
        <w:rPr>
          <w:b/>
          <w:highlight w:val="green"/>
        </w:rPr>
        <w:t>Reports</w:t>
      </w:r>
      <w:r w:rsidR="00C2724A" w:rsidRPr="009227E4">
        <w:rPr>
          <w:highlight w:val="green"/>
        </w:rPr>
        <w:t xml:space="preserve">”, in files named </w:t>
      </w:r>
      <w:r w:rsidR="00C2724A" w:rsidRPr="009227E4">
        <w:rPr>
          <w:noProof/>
          <w:highlight w:val="green"/>
        </w:rPr>
        <w:t>“</w:t>
      </w:r>
      <w:r w:rsidR="00C2724A" w:rsidRPr="009227E4">
        <w:rPr>
          <w:b/>
          <w:noProof/>
          <w:highlight w:val="green"/>
        </w:rPr>
        <w:t>XX.json</w:t>
      </w:r>
      <w:r w:rsidR="00C2724A" w:rsidRPr="009227E4">
        <w:rPr>
          <w:noProof/>
          <w:highlight w:val="green"/>
        </w:rPr>
        <w:t>”</w:t>
      </w:r>
      <w:r w:rsidR="00C2724A" w:rsidRPr="009227E4">
        <w:rPr>
          <w:highlight w:val="green"/>
        </w:rPr>
        <w:t xml:space="preserve"> where </w:t>
      </w:r>
      <w:r w:rsidR="00C2724A" w:rsidRPr="009227E4">
        <w:rPr>
          <w:b/>
          <w:highlight w:val="green"/>
        </w:rPr>
        <w:t>XX</w:t>
      </w:r>
      <w:r w:rsidR="00C2724A" w:rsidRPr="009227E4">
        <w:rPr>
          <w:highlight w:val="green"/>
        </w:rPr>
        <w:t xml:space="preserve"> is the ID).</w:t>
      </w:r>
    </w:p>
    <w:p w:rsidR="00E838F0" w:rsidRPr="009227E4" w:rsidRDefault="00E838F0" w:rsidP="00E838F0">
      <w:pPr>
        <w:rPr>
          <w:highlight w:val="green"/>
        </w:rPr>
      </w:pPr>
      <w:r w:rsidRPr="009227E4">
        <w:rPr>
          <w:highlight w:val="green"/>
        </w:rP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753A30" w:rsidRPr="009227E4" w:rsidTr="00E838F0">
        <w:tc>
          <w:tcPr>
            <w:tcW w:w="10200" w:type="dxa"/>
          </w:tcPr>
          <w:p w:rsidR="00753A30" w:rsidRPr="009227E4" w:rsidRDefault="00753A30" w:rsidP="000E0B5E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3.json</w:t>
            </w:r>
          </w:p>
        </w:tc>
      </w:tr>
      <w:tr w:rsidR="000E0B5E" w:rsidRPr="009227E4" w:rsidTr="00E838F0">
        <w:tc>
          <w:tcPr>
            <w:tcW w:w="10200" w:type="dxa"/>
          </w:tcPr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{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"product-id" : 3,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"product-name" : "Beer “Beck’s”",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"vendor-name" : "Zagorka Corp.",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"total-quantity-sold" : 236,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"total-incomes" : 262.95,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}</w:t>
            </w:r>
          </w:p>
        </w:tc>
      </w:tr>
      <w:tr w:rsidR="00753A30" w:rsidRPr="009227E4" w:rsidTr="00C416B8">
        <w:tc>
          <w:tcPr>
            <w:tcW w:w="10200" w:type="dxa"/>
          </w:tcPr>
          <w:p w:rsidR="00753A30" w:rsidRPr="009227E4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1.json</w:t>
            </w:r>
          </w:p>
        </w:tc>
      </w:tr>
      <w:tr w:rsidR="000E0B5E" w:rsidRPr="009227E4" w:rsidTr="00E838F0">
        <w:tc>
          <w:tcPr>
            <w:tcW w:w="10200" w:type="dxa"/>
          </w:tcPr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{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"product-id" : 1,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"product-name" : "Beer “Zagorka”",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"vendor-name" : "Zagorka Corp.",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"total-quantity-sold" : 673,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"total-incomes" : 609.24,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}</w:t>
            </w:r>
          </w:p>
        </w:tc>
      </w:tr>
      <w:tr w:rsidR="00753A30" w:rsidRPr="009227E4" w:rsidTr="00C416B8">
        <w:tc>
          <w:tcPr>
            <w:tcW w:w="10200" w:type="dxa"/>
          </w:tcPr>
          <w:p w:rsidR="00753A30" w:rsidRPr="009227E4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4.json</w:t>
            </w:r>
          </w:p>
        </w:tc>
      </w:tr>
      <w:tr w:rsidR="000E0B5E" w:rsidRPr="009227E4" w:rsidTr="00E838F0">
        <w:tc>
          <w:tcPr>
            <w:tcW w:w="10200" w:type="dxa"/>
          </w:tcPr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{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"product-id" : 4,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"product-name" : "Chocolate “Milka”",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"vendor-name" : "Nestle Sofia Corp.",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"total-quantity-sold" : 47,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"total-incomes" : 135.70,</w:t>
            </w:r>
          </w:p>
          <w:p w:rsidR="000E0B5E" w:rsidRPr="009227E4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}</w:t>
            </w:r>
          </w:p>
        </w:tc>
      </w:tr>
      <w:tr w:rsidR="00753A30" w:rsidRPr="009227E4" w:rsidTr="00C416B8">
        <w:tc>
          <w:tcPr>
            <w:tcW w:w="10200" w:type="dxa"/>
          </w:tcPr>
          <w:p w:rsidR="00753A30" w:rsidRPr="009227E4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2.json</w:t>
            </w:r>
          </w:p>
        </w:tc>
      </w:tr>
      <w:tr w:rsidR="00E838F0" w:rsidRPr="009227E4" w:rsidTr="00E838F0">
        <w:tc>
          <w:tcPr>
            <w:tcW w:w="10200" w:type="dxa"/>
          </w:tcPr>
          <w:p w:rsidR="00E838F0" w:rsidRPr="009227E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{</w:t>
            </w:r>
          </w:p>
          <w:p w:rsidR="00E838F0" w:rsidRPr="009227E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"product-id" : 2,</w:t>
            </w:r>
          </w:p>
          <w:p w:rsidR="00E838F0" w:rsidRPr="009227E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"product-name" : "</w:t>
            </w:r>
            <w:r w:rsidR="00D0731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Vodka “Targovishte”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",</w:t>
            </w:r>
          </w:p>
          <w:p w:rsidR="00E838F0" w:rsidRPr="009227E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"vendor-name" : "</w:t>
            </w:r>
            <w:r w:rsidR="00D0731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Targovishte Bottling Company Ltd.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",</w:t>
            </w:r>
          </w:p>
          <w:p w:rsidR="00E838F0" w:rsidRPr="009227E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"total-quantity-sold" : </w:t>
            </w:r>
            <w:r w:rsidR="00D0731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144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,</w:t>
            </w:r>
          </w:p>
          <w:p w:rsidR="00E838F0" w:rsidRPr="009227E4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"total-incomes" : </w:t>
            </w:r>
            <w:r w:rsidR="00D0731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1155.90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,</w:t>
            </w:r>
          </w:p>
          <w:p w:rsidR="00E838F0" w:rsidRPr="009227E4" w:rsidRDefault="00E838F0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}</w:t>
            </w:r>
          </w:p>
        </w:tc>
      </w:tr>
    </w:tbl>
    <w:p w:rsidR="00E85D47" w:rsidRPr="00E85D47" w:rsidRDefault="00E85D47" w:rsidP="00E85D47">
      <w:r w:rsidRPr="009227E4">
        <w:rPr>
          <w:b/>
          <w:highlight w:val="green"/>
        </w:rPr>
        <w:t>Input</w:t>
      </w:r>
      <w:r w:rsidRPr="009227E4">
        <w:rPr>
          <w:highlight w:val="green"/>
        </w:rPr>
        <w:t xml:space="preserve">: SQL Server database. </w:t>
      </w:r>
      <w:r w:rsidRPr="009227E4">
        <w:rPr>
          <w:b/>
          <w:highlight w:val="green"/>
        </w:rPr>
        <w:t>Output</w:t>
      </w:r>
      <w:r w:rsidRPr="009227E4">
        <w:rPr>
          <w:highlight w:val="green"/>
        </w:rPr>
        <w:t xml:space="preserve">: </w:t>
      </w:r>
      <w:r w:rsidR="00CA693F" w:rsidRPr="009227E4">
        <w:rPr>
          <w:highlight w:val="green"/>
        </w:rPr>
        <w:t xml:space="preserve">a set of </w:t>
      </w:r>
      <w:r w:rsidRPr="009227E4">
        <w:rPr>
          <w:highlight w:val="green"/>
        </w:rPr>
        <w:t xml:space="preserve">JSON files; </w:t>
      </w:r>
      <w:r w:rsidR="00571B72" w:rsidRPr="009227E4">
        <w:rPr>
          <w:highlight w:val="green"/>
        </w:rPr>
        <w:t>data loaded in</w:t>
      </w:r>
      <w:r w:rsidRPr="009227E4">
        <w:rPr>
          <w:highlight w:val="green"/>
        </w:rPr>
        <w:t xml:space="preserve"> </w:t>
      </w:r>
      <w:r w:rsidR="00571B72" w:rsidRPr="009227E4">
        <w:rPr>
          <w:noProof/>
          <w:highlight w:val="green"/>
        </w:rPr>
        <w:t>MySQL</w:t>
      </w:r>
      <w:r w:rsidRPr="009227E4">
        <w:rPr>
          <w:highlight w:val="green"/>
        </w:rPr>
        <w:t xml:space="preserve"> database.</w:t>
      </w:r>
    </w:p>
    <w:p w:rsidR="00B62664" w:rsidRPr="009227E4" w:rsidRDefault="00B62664" w:rsidP="00B62664">
      <w:pPr>
        <w:pStyle w:val="2"/>
        <w:rPr>
          <w:highlight w:val="green"/>
        </w:rPr>
      </w:pPr>
      <w:r w:rsidRPr="009227E4">
        <w:rPr>
          <w:highlight w:val="green"/>
        </w:rPr>
        <w:lastRenderedPageBreak/>
        <w:t>Problem #</w:t>
      </w:r>
      <w:r w:rsidR="00763847" w:rsidRPr="009227E4">
        <w:rPr>
          <w:highlight w:val="green"/>
        </w:rPr>
        <w:t>5</w:t>
      </w:r>
      <w:r w:rsidRPr="009227E4">
        <w:rPr>
          <w:highlight w:val="green"/>
        </w:rPr>
        <w:t xml:space="preserve"> – </w:t>
      </w:r>
      <w:r w:rsidR="001842A5" w:rsidRPr="009227E4">
        <w:rPr>
          <w:highlight w:val="green"/>
        </w:rPr>
        <w:t xml:space="preserve">Load </w:t>
      </w:r>
      <w:r w:rsidR="00C40000" w:rsidRPr="009227E4">
        <w:rPr>
          <w:highlight w:val="green"/>
        </w:rPr>
        <w:t>data</w:t>
      </w:r>
      <w:r w:rsidR="001842A5" w:rsidRPr="009227E4">
        <w:rPr>
          <w:highlight w:val="green"/>
        </w:rPr>
        <w:t xml:space="preserve"> from XML</w:t>
      </w:r>
    </w:p>
    <w:p w:rsidR="00B62664" w:rsidRPr="009227E4" w:rsidRDefault="00B62664" w:rsidP="00B62664">
      <w:pPr>
        <w:rPr>
          <w:highlight w:val="green"/>
        </w:rPr>
      </w:pPr>
      <w:r w:rsidRPr="009227E4">
        <w:rPr>
          <w:highlight w:val="green"/>
        </w:rPr>
        <w:t xml:space="preserve">You </w:t>
      </w:r>
      <w:r w:rsidR="007E79C3" w:rsidRPr="009227E4">
        <w:rPr>
          <w:highlight w:val="green"/>
        </w:rPr>
        <w:t xml:space="preserve">must create </w:t>
      </w:r>
      <w:r w:rsidR="007E79C3" w:rsidRPr="009227E4">
        <w:rPr>
          <w:b/>
          <w:highlight w:val="green"/>
        </w:rPr>
        <w:t>XML</w:t>
      </w:r>
      <w:r w:rsidR="007E79C3" w:rsidRPr="009227E4">
        <w:rPr>
          <w:highlight w:val="green"/>
        </w:rPr>
        <w:t xml:space="preserve"> file</w:t>
      </w:r>
      <w:r w:rsidRPr="009227E4">
        <w:rPr>
          <w:highlight w:val="green"/>
        </w:rPr>
        <w:t xml:space="preserve"> holding </w:t>
      </w:r>
      <w:r w:rsidR="007E79C3" w:rsidRPr="009227E4">
        <w:rPr>
          <w:highlight w:val="green"/>
        </w:rPr>
        <w:t>additional information by your choice. For example: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0"/>
      </w:tblGrid>
      <w:tr w:rsidR="0022155A" w:rsidRPr="009227E4" w:rsidTr="0006297C">
        <w:tc>
          <w:tcPr>
            <w:tcW w:w="10200" w:type="dxa"/>
          </w:tcPr>
          <w:p w:rsidR="0022155A" w:rsidRPr="009227E4" w:rsidRDefault="0022155A" w:rsidP="0006297C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Vendors-Expenses.xml</w:t>
            </w:r>
          </w:p>
        </w:tc>
      </w:tr>
      <w:tr w:rsidR="00B62664" w:rsidRPr="009227E4" w:rsidTr="0006297C">
        <w:tc>
          <w:tcPr>
            <w:tcW w:w="10200" w:type="dxa"/>
          </w:tcPr>
          <w:p w:rsidR="00B62664" w:rsidRPr="009227E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&lt;?xml version="1.0" encoding="utf-8"&gt;</w:t>
            </w:r>
          </w:p>
          <w:p w:rsidR="00B62664" w:rsidRPr="009227E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&lt;</w:t>
            </w:r>
            <w:r w:rsidR="00E251D3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expenses</w:t>
            </w:r>
            <w:r w:rsidR="006D5CA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-by-month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&gt;</w:t>
            </w:r>
          </w:p>
          <w:p w:rsidR="00B62664" w:rsidRPr="009227E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&lt;vendor</w:t>
            </w:r>
            <w:r w:rsidR="00E251D3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name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="Nestle Sofia Corp."&gt;</w:t>
            </w:r>
          </w:p>
          <w:p w:rsidR="00B62664" w:rsidRPr="009227E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&lt;expenses month="Jul-2013"&gt;30.00&lt;/expenses&gt;</w:t>
            </w:r>
          </w:p>
          <w:p w:rsidR="00B62664" w:rsidRPr="009227E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&lt;expenses month="Aug-2013"&gt;</w:t>
            </w:r>
            <w:r w:rsidR="0046684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40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.00&lt;/expenses&gt;</w:t>
            </w:r>
          </w:p>
          <w:p w:rsidR="00B62664" w:rsidRPr="009227E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&lt;/</w:t>
            </w:r>
            <w:r w:rsidR="00E251D3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vendor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&gt;</w:t>
            </w:r>
          </w:p>
          <w:p w:rsidR="00B62664" w:rsidRPr="009227E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</w:t>
            </w:r>
            <w:r w:rsidR="00E251D3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vendor name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="Targovishte Bottling Company Ltd."&gt;</w:t>
            </w:r>
          </w:p>
          <w:p w:rsidR="00B62664" w:rsidRPr="009227E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&lt;expenses month="Jul-2013"&gt;200.00&lt;/expenses&gt;</w:t>
            </w:r>
          </w:p>
          <w:p w:rsidR="00B62664" w:rsidRPr="009227E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&lt;expenses month="Aug-2013"&gt;180.00&lt;/expenses&gt;</w:t>
            </w:r>
          </w:p>
          <w:p w:rsidR="00B62664" w:rsidRPr="009227E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&lt;/</w:t>
            </w:r>
            <w:r w:rsidR="00E251D3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vendor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&gt;</w:t>
            </w:r>
          </w:p>
          <w:p w:rsidR="00B62664" w:rsidRPr="009227E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</w:t>
            </w:r>
            <w:r w:rsidR="00E251D3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vendor name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="Zagorka Corp."&gt;</w:t>
            </w:r>
          </w:p>
          <w:p w:rsidR="00B62664" w:rsidRPr="009227E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&lt;expenses month="Jul-2013"&gt;120.00&lt;/expenses&gt;</w:t>
            </w:r>
          </w:p>
          <w:p w:rsidR="00B62664" w:rsidRPr="009227E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  &lt;expenses month="Aug-2013"&gt;180.00&lt;/expenses&gt;</w:t>
            </w:r>
          </w:p>
          <w:p w:rsidR="00B62664" w:rsidRPr="009227E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 xml:space="preserve">  &lt;/</w:t>
            </w:r>
            <w:r w:rsidR="00E251D3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vendor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&gt;</w:t>
            </w:r>
          </w:p>
          <w:p w:rsidR="00B62664" w:rsidRPr="009227E4" w:rsidRDefault="00B62664" w:rsidP="006D5C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</w:pP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&lt;</w:t>
            </w:r>
            <w:r w:rsidR="006D5CA6"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expenses-by-month</w:t>
            </w:r>
            <w:r w:rsidRPr="009227E4">
              <w:rPr>
                <w:rFonts w:ascii="Consolas" w:hAnsi="Consolas" w:cs="Consolas"/>
                <w:noProof/>
                <w:sz w:val="20"/>
                <w:szCs w:val="20"/>
                <w:highlight w:val="green"/>
              </w:rPr>
              <w:t>&gt;</w:t>
            </w:r>
          </w:p>
        </w:tc>
      </w:tr>
    </w:tbl>
    <w:p w:rsidR="00B62664" w:rsidRPr="009227E4" w:rsidRDefault="00B62664" w:rsidP="00B62664">
      <w:pPr>
        <w:rPr>
          <w:highlight w:val="green"/>
        </w:rPr>
      </w:pPr>
      <w:r w:rsidRPr="009227E4">
        <w:rPr>
          <w:highlight w:val="green"/>
        </w:rPr>
        <w:t xml:space="preserve">Your task is to </w:t>
      </w:r>
      <w:r w:rsidRPr="009227E4">
        <w:rPr>
          <w:b/>
          <w:highlight w:val="green"/>
        </w:rPr>
        <w:t xml:space="preserve">read the </w:t>
      </w:r>
      <w:r w:rsidR="0003314B" w:rsidRPr="009227E4">
        <w:rPr>
          <w:highlight w:val="green"/>
        </w:rPr>
        <w:t>XML file, parse it and</w:t>
      </w:r>
      <w:r w:rsidRPr="009227E4">
        <w:rPr>
          <w:highlight w:val="green"/>
        </w:rPr>
        <w:t xml:space="preserve"> </w:t>
      </w:r>
      <w:r w:rsidRPr="009227E4">
        <w:rPr>
          <w:b/>
          <w:highlight w:val="green"/>
        </w:rPr>
        <w:t xml:space="preserve">save </w:t>
      </w:r>
      <w:r w:rsidR="0003314B" w:rsidRPr="009227E4">
        <w:rPr>
          <w:b/>
          <w:highlight w:val="green"/>
        </w:rPr>
        <w:t xml:space="preserve">the </w:t>
      </w:r>
      <w:r w:rsidR="00867CAD" w:rsidRPr="009227E4">
        <w:rPr>
          <w:b/>
          <w:highlight w:val="green"/>
        </w:rPr>
        <w:t xml:space="preserve">data </w:t>
      </w:r>
      <w:r w:rsidRPr="009227E4">
        <w:rPr>
          <w:highlight w:val="green"/>
        </w:rPr>
        <w:t xml:space="preserve">in the </w:t>
      </w:r>
      <w:r w:rsidR="00867CAD" w:rsidRPr="009227E4">
        <w:rPr>
          <w:b/>
          <w:noProof/>
          <w:highlight w:val="green"/>
        </w:rPr>
        <w:t>MongoDB</w:t>
      </w:r>
      <w:r w:rsidRPr="009227E4">
        <w:rPr>
          <w:highlight w:val="green"/>
        </w:rPr>
        <w:t xml:space="preserve"> database and in the </w:t>
      </w:r>
      <w:r w:rsidRPr="009227E4">
        <w:rPr>
          <w:b/>
          <w:highlight w:val="green"/>
        </w:rPr>
        <w:t>SQL Server</w:t>
      </w:r>
      <w:r w:rsidRPr="009227E4">
        <w:rPr>
          <w:highlight w:val="green"/>
        </w:rPr>
        <w:t>.</w:t>
      </w:r>
      <w:r w:rsidR="0003314B" w:rsidRPr="009227E4">
        <w:rPr>
          <w:highlight w:val="green"/>
        </w:rPr>
        <w:t xml:space="preserve"> Please think how your database schema / document model will support </w:t>
      </w:r>
      <w:r w:rsidR="004B69CA" w:rsidRPr="009227E4">
        <w:rPr>
          <w:highlight w:val="green"/>
        </w:rPr>
        <w:t>the additional data</w:t>
      </w:r>
      <w:r w:rsidR="0003314B" w:rsidRPr="009227E4">
        <w:rPr>
          <w:highlight w:val="green"/>
        </w:rPr>
        <w:t>.</w:t>
      </w:r>
    </w:p>
    <w:p w:rsidR="004B3132" w:rsidRDefault="004B3132" w:rsidP="00B62664">
      <w:r w:rsidRPr="009227E4">
        <w:rPr>
          <w:b/>
          <w:highlight w:val="green"/>
        </w:rPr>
        <w:t>Input</w:t>
      </w:r>
      <w:r w:rsidRPr="009227E4">
        <w:rPr>
          <w:highlight w:val="green"/>
        </w:rPr>
        <w:t xml:space="preserve">: XML file. </w:t>
      </w:r>
      <w:r w:rsidRPr="009227E4">
        <w:rPr>
          <w:b/>
          <w:highlight w:val="green"/>
        </w:rPr>
        <w:t>Output</w:t>
      </w:r>
      <w:r w:rsidRPr="009227E4">
        <w:rPr>
          <w:highlight w:val="green"/>
        </w:rPr>
        <w:t xml:space="preserve">: </w:t>
      </w:r>
      <w:r w:rsidR="00441636" w:rsidRPr="009227E4">
        <w:rPr>
          <w:highlight w:val="green"/>
        </w:rPr>
        <w:t>data</w:t>
      </w:r>
      <w:r w:rsidRPr="009227E4">
        <w:rPr>
          <w:highlight w:val="green"/>
        </w:rPr>
        <w:t xml:space="preserve"> loaded in the SQL Server; </w:t>
      </w:r>
      <w:r w:rsidR="00441636" w:rsidRPr="009227E4">
        <w:rPr>
          <w:highlight w:val="green"/>
        </w:rPr>
        <w:t>data</w:t>
      </w:r>
      <w:r w:rsidRPr="009227E4">
        <w:rPr>
          <w:highlight w:val="green"/>
        </w:rPr>
        <w:t xml:space="preserve"> loaded in the </w:t>
      </w:r>
      <w:r w:rsidRPr="009227E4">
        <w:rPr>
          <w:noProof/>
          <w:highlight w:val="green"/>
        </w:rPr>
        <w:t>MongoDB</w:t>
      </w:r>
      <w:r w:rsidRPr="009227E4">
        <w:rPr>
          <w:highlight w:val="green"/>
        </w:rPr>
        <w:t>.</w:t>
      </w:r>
    </w:p>
    <w:p w:rsidR="00F50D4C" w:rsidRDefault="00F50D4C" w:rsidP="00F50D4C">
      <w:pPr>
        <w:pStyle w:val="2"/>
      </w:pPr>
      <w:r>
        <w:t>Problem #</w:t>
      </w:r>
      <w:r w:rsidR="00763847">
        <w:t>6</w:t>
      </w:r>
      <w:r>
        <w:t xml:space="preserve"> –</w:t>
      </w:r>
      <w:r w:rsidR="006C5CF4">
        <w:t>Excel data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 w:rsidR="00977B43">
        <w:t xml:space="preserve"> holding more information </w:t>
      </w:r>
      <w:r>
        <w:t>for each</w:t>
      </w:r>
      <w:r w:rsidR="00977B43">
        <w:t xml:space="preserve"> product. For example:</w:t>
      </w:r>
    </w:p>
    <w:tbl>
      <w:tblPr>
        <w:tblW w:w="3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993"/>
      </w:tblGrid>
      <w:tr w:rsidR="00466846" w:rsidRPr="009015D3" w:rsidTr="007945E7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993" w:type="dxa"/>
            <w:shd w:val="clear" w:color="auto" w:fill="D9D9D9"/>
          </w:tcPr>
          <w:p w:rsidR="00466846" w:rsidRPr="009015D3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7945E7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Pr="00977B43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="00977B43">
        <w:rPr>
          <w:b/>
          <w:noProof/>
        </w:rPr>
        <w:t>MySQL</w:t>
      </w:r>
      <w:r w:rsidRPr="00F50D4C">
        <w:rPr>
          <w:b/>
        </w:rPr>
        <w:t xml:space="preserve"> database</w:t>
      </w:r>
      <w:r w:rsidR="00977B43">
        <w:t xml:space="preserve"> of </w:t>
      </w:r>
      <w:r>
        <w:t>reports</w:t>
      </w:r>
      <w:r w:rsidR="00F35B1C">
        <w:t xml:space="preserve">, </w:t>
      </w:r>
      <w:r w:rsidR="00505A90">
        <w:rPr>
          <w:b/>
        </w:rPr>
        <w:t>read</w:t>
      </w:r>
      <w:r w:rsidR="00F35B1C" w:rsidRPr="00F35B1C">
        <w:rPr>
          <w:b/>
        </w:rPr>
        <w:t xml:space="preserve"> </w:t>
      </w:r>
      <w:r w:rsidR="00977B43">
        <w:rPr>
          <w:b/>
        </w:rPr>
        <w:t>the information</w:t>
      </w:r>
      <w:r w:rsidR="00781100">
        <w:rPr>
          <w:b/>
        </w:rPr>
        <w:t xml:space="preserve"> </w:t>
      </w:r>
      <w:r w:rsidR="00505A90">
        <w:rPr>
          <w:b/>
        </w:rPr>
        <w:t>from</w:t>
      </w:r>
      <w:r w:rsidR="00F35B1C" w:rsidRPr="00F35B1C">
        <w:rPr>
          <w:b/>
        </w:rPr>
        <w:t xml:space="preserve"> SQLite</w:t>
      </w:r>
      <w:r>
        <w:t xml:space="preserve"> and generate a </w:t>
      </w:r>
      <w:r w:rsidRPr="00F35B1C">
        <w:rPr>
          <w:b/>
        </w:rPr>
        <w:t>single Excel</w:t>
      </w:r>
      <w:r w:rsidR="00FA58C1">
        <w:rPr>
          <w:b/>
        </w:rPr>
        <w:t xml:space="preserve"> 2007</w:t>
      </w:r>
      <w:r>
        <w:t xml:space="preserve"> file holding </w:t>
      </w:r>
      <w:r w:rsidR="00977B43">
        <w:t>some</w:t>
      </w:r>
      <w:r>
        <w:t xml:space="preserve"> information</w:t>
      </w:r>
      <w:r w:rsidR="00466846">
        <w:t xml:space="preserve"> </w:t>
      </w:r>
      <w:r w:rsidR="00977B43" w:rsidRPr="00977B43">
        <w:t>by your choice</w:t>
      </w:r>
      <w:r w:rsidR="00977B43">
        <w:t>. For example: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 xml:space="preserve">You are </w:t>
      </w:r>
      <w:r w:rsidR="00505A90" w:rsidRPr="00505A90">
        <w:rPr>
          <w:b/>
        </w:rPr>
        <w:t>not</w:t>
      </w:r>
      <w:r w:rsidR="00505A90">
        <w:t xml:space="preserve"> </w:t>
      </w:r>
      <w:r>
        <w:t xml:space="preserve">allowed to connect to the SQL Server or </w:t>
      </w:r>
      <w:r w:rsidR="00873709">
        <w:t>MongoDB</w:t>
      </w:r>
      <w:r>
        <w:t xml:space="preserve"> databases to read information</w:t>
      </w:r>
      <w:r w:rsidR="006057D9">
        <w:t>.</w:t>
      </w:r>
    </w:p>
    <w:p w:rsidR="00280B2F" w:rsidRDefault="00280B2F" w:rsidP="00E37BF3">
      <w:r w:rsidRPr="00A17FA8">
        <w:rPr>
          <w:b/>
        </w:rPr>
        <w:t>Input</w:t>
      </w:r>
      <w:r>
        <w:t xml:space="preserve">: SQLite database; </w:t>
      </w:r>
      <w:r w:rsidR="002431C7">
        <w:rPr>
          <w:noProof/>
        </w:rPr>
        <w:t>MySQL</w:t>
      </w:r>
      <w:r>
        <w:t xml:space="preserve"> database. </w:t>
      </w:r>
      <w:r w:rsidRPr="00A17FA8">
        <w:rPr>
          <w:b/>
        </w:rPr>
        <w:t>Output</w:t>
      </w:r>
      <w:r>
        <w:t xml:space="preserve">: Excel 2007 file </w:t>
      </w:r>
      <w:r>
        <w:rPr>
          <w:noProof/>
        </w:rPr>
        <w:t>(.xlsx).</w:t>
      </w:r>
    </w:p>
    <w:p w:rsidR="00070960" w:rsidRDefault="00070960" w:rsidP="00070960">
      <w:pPr>
        <w:pStyle w:val="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</w:t>
      </w:r>
      <w:r w:rsidR="002A6C6F">
        <w:t xml:space="preserve"> (a set of modules, executed sequentially one after another)</w:t>
      </w:r>
      <w:r>
        <w:t>.</w:t>
      </w:r>
    </w:p>
    <w:p w:rsidR="00763847" w:rsidRDefault="00763847" w:rsidP="00D544FE">
      <w:pPr>
        <w:numPr>
          <w:ilvl w:val="0"/>
          <w:numId w:val="9"/>
        </w:numPr>
      </w:pPr>
      <w:r>
        <w:t xml:space="preserve">Use non-commercial </w:t>
      </w:r>
      <w:r w:rsidR="002A6C6F">
        <w:t xml:space="preserve">library </w:t>
      </w:r>
      <w:r>
        <w:t>to read the ZIP file.</w:t>
      </w:r>
    </w:p>
    <w:p w:rsidR="00C94013" w:rsidRPr="009227E4" w:rsidRDefault="00C94013" w:rsidP="00C94013">
      <w:pPr>
        <w:numPr>
          <w:ilvl w:val="0"/>
          <w:numId w:val="9"/>
        </w:numPr>
        <w:rPr>
          <w:highlight w:val="green"/>
        </w:rPr>
      </w:pPr>
      <w:r w:rsidRPr="009227E4">
        <w:rPr>
          <w:highlight w:val="green"/>
        </w:rPr>
        <w:t xml:space="preserve">For reading the Excel 2003 files </w:t>
      </w:r>
      <w:r w:rsidRPr="009227E4">
        <w:rPr>
          <w:noProof/>
          <w:highlight w:val="green"/>
        </w:rPr>
        <w:t>(.xls)</w:t>
      </w:r>
      <w:r w:rsidRPr="009227E4">
        <w:rPr>
          <w:highlight w:val="green"/>
        </w:rPr>
        <w:t xml:space="preserve"> use ADO.NET (without ORM or third-party libraries).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</w:t>
      </w:r>
      <w:r w:rsidR="00676070">
        <w:t xml:space="preserve"> (research it)</w:t>
      </w:r>
      <w:r>
        <w:t>.</w:t>
      </w:r>
      <w:r w:rsidR="002A6C6F">
        <w:t xml:space="preserve"> </w:t>
      </w:r>
    </w:p>
    <w:p w:rsidR="00F803CC" w:rsidRPr="009227E4" w:rsidRDefault="00F803CC" w:rsidP="00070960">
      <w:pPr>
        <w:numPr>
          <w:ilvl w:val="0"/>
          <w:numId w:val="9"/>
        </w:numPr>
        <w:rPr>
          <w:highlight w:val="green"/>
        </w:rPr>
      </w:pPr>
      <w:r w:rsidRPr="009227E4">
        <w:rPr>
          <w:highlight w:val="green"/>
        </w:rPr>
        <w:t xml:space="preserve">SQL Server should be accessed through </w:t>
      </w:r>
      <w:r w:rsidRPr="009227E4">
        <w:rPr>
          <w:noProof/>
          <w:highlight w:val="green"/>
        </w:rPr>
        <w:t>Entity Framework</w:t>
      </w:r>
      <w:r w:rsidRPr="009227E4">
        <w:rPr>
          <w:highlight w:val="green"/>
        </w:rPr>
        <w:t>.</w:t>
      </w:r>
    </w:p>
    <w:p w:rsidR="002A6C6F" w:rsidRPr="009227E4" w:rsidRDefault="002A6C6F" w:rsidP="00070960">
      <w:pPr>
        <w:numPr>
          <w:ilvl w:val="0"/>
          <w:numId w:val="9"/>
        </w:numPr>
        <w:rPr>
          <w:highlight w:val="green"/>
        </w:rPr>
      </w:pPr>
      <w:r w:rsidRPr="009227E4">
        <w:rPr>
          <w:highlight w:val="green"/>
        </w:rPr>
        <w:t>You are free to use "code first" or "database first" approach or both for the ORM frameworks.</w:t>
      </w:r>
    </w:p>
    <w:p w:rsidR="00C94013" w:rsidRPr="009227E4" w:rsidRDefault="00C94013" w:rsidP="00C94013">
      <w:pPr>
        <w:numPr>
          <w:ilvl w:val="0"/>
          <w:numId w:val="9"/>
        </w:numPr>
        <w:rPr>
          <w:highlight w:val="green"/>
        </w:rPr>
      </w:pPr>
      <w:r w:rsidRPr="009227E4">
        <w:rPr>
          <w:highlight w:val="green"/>
        </w:rPr>
        <w:t>For the PDF export use a non-commercial third party framework.</w:t>
      </w:r>
    </w:p>
    <w:p w:rsidR="00C94013" w:rsidRPr="009227E4" w:rsidRDefault="00C94013" w:rsidP="00C94013">
      <w:pPr>
        <w:numPr>
          <w:ilvl w:val="0"/>
          <w:numId w:val="9"/>
        </w:numPr>
        <w:rPr>
          <w:highlight w:val="green"/>
        </w:rPr>
      </w:pPr>
      <w:r w:rsidRPr="009227E4">
        <w:rPr>
          <w:highlight w:val="green"/>
        </w:rPr>
        <w:t>The XML files should be read / written through the standard .NET parsers (by your choice).</w:t>
      </w:r>
    </w:p>
    <w:p w:rsidR="00E56430" w:rsidRPr="009227E4" w:rsidRDefault="00823EE4" w:rsidP="00C94013">
      <w:pPr>
        <w:numPr>
          <w:ilvl w:val="0"/>
          <w:numId w:val="9"/>
        </w:numPr>
        <w:rPr>
          <w:highlight w:val="green"/>
        </w:rPr>
      </w:pPr>
      <w:r w:rsidRPr="009227E4">
        <w:rPr>
          <w:highlight w:val="green"/>
        </w:rPr>
        <w:t xml:space="preserve">For JSON </w:t>
      </w:r>
      <w:r w:rsidR="00A142AA" w:rsidRPr="009227E4">
        <w:rPr>
          <w:highlight w:val="green"/>
        </w:rPr>
        <w:t>serializations use</w:t>
      </w:r>
      <w:r w:rsidR="00E56430" w:rsidRPr="009227E4">
        <w:rPr>
          <w:highlight w:val="green"/>
        </w:rPr>
        <w:t xml:space="preserve"> a non-commercial library / framework of your choice.</w:t>
      </w:r>
    </w:p>
    <w:p w:rsidR="00D7520A" w:rsidRPr="009227E4" w:rsidRDefault="00D7520A" w:rsidP="000B79F3">
      <w:pPr>
        <w:numPr>
          <w:ilvl w:val="0"/>
          <w:numId w:val="9"/>
        </w:numPr>
        <w:rPr>
          <w:highlight w:val="green"/>
        </w:rPr>
      </w:pPr>
      <w:r w:rsidRPr="009227E4">
        <w:rPr>
          <w:noProof/>
          <w:highlight w:val="green"/>
        </w:rPr>
        <w:t>MongoDB</w:t>
      </w:r>
      <w:r w:rsidRPr="009227E4">
        <w:rPr>
          <w:highlight w:val="green"/>
        </w:rPr>
        <w:t xml:space="preserve"> should be accessed through </w:t>
      </w:r>
      <w:r w:rsidRPr="009227E4">
        <w:rPr>
          <w:noProof/>
          <w:highlight w:val="green"/>
        </w:rPr>
        <w:t xml:space="preserve">the </w:t>
      </w:r>
      <w:r w:rsidRPr="009227E4">
        <w:rPr>
          <w:bCs/>
          <w:noProof/>
          <w:highlight w:val="green"/>
        </w:rPr>
        <w:t>Official MongoDB C# Driver.</w:t>
      </w:r>
    </w:p>
    <w:p w:rsidR="00A612C5" w:rsidRDefault="00E84B19" w:rsidP="00070960">
      <w:pPr>
        <w:numPr>
          <w:ilvl w:val="0"/>
          <w:numId w:val="9"/>
        </w:numPr>
      </w:pPr>
      <w:bookmarkStart w:id="0" w:name="_GoBack"/>
      <w:r>
        <w:t>The SQLite embedded database should be accesses though its Entity Framework provider.</w:t>
      </w:r>
    </w:p>
    <w:bookmarkEnd w:id="0"/>
    <w:p w:rsidR="00C94013" w:rsidRDefault="00C94013" w:rsidP="00C94013">
      <w:pPr>
        <w:numPr>
          <w:ilvl w:val="0"/>
          <w:numId w:val="9"/>
        </w:numPr>
      </w:pPr>
      <w:r>
        <w:t xml:space="preserve">For creating the Excel 2007 files </w:t>
      </w:r>
      <w:r>
        <w:rPr>
          <w:noProof/>
        </w:rPr>
        <w:t>(.xlsx)</w:t>
      </w:r>
      <w:r>
        <w:t xml:space="preserve"> use a third-party non-commercial library.</w:t>
      </w:r>
    </w:p>
    <w:p w:rsidR="001B02D5" w:rsidRDefault="001B02D5" w:rsidP="00BF5A2C"/>
    <w:sectPr w:rsidR="001B02D5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B13" w:rsidRDefault="000E5B13">
      <w:r>
        <w:separator/>
      </w:r>
    </w:p>
  </w:endnote>
  <w:endnote w:type="continuationSeparator" w:id="0">
    <w:p w:rsidR="000E5B13" w:rsidRDefault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27ECC">
            <w:rPr>
              <w:noProof/>
            </w:rPr>
            <w:t>7</w:t>
          </w:r>
          <w:r w:rsidRPr="000E532F">
            <w:fldChar w:fldCharType="end"/>
          </w:r>
          <w:r w:rsidRPr="000E532F">
            <w:t xml:space="preserve"> of </w:t>
          </w:r>
          <w:r w:rsidR="000E5B13">
            <w:fldChar w:fldCharType="begin"/>
          </w:r>
          <w:r w:rsidR="000E5B13">
            <w:instrText xml:space="preserve"> NUMPAGES </w:instrText>
          </w:r>
          <w:r w:rsidR="000E5B13">
            <w:fldChar w:fldCharType="separate"/>
          </w:r>
          <w:r w:rsidR="00027ECC">
            <w:rPr>
              <w:noProof/>
            </w:rPr>
            <w:t>7</w:t>
          </w:r>
          <w:r w:rsidR="000E5B1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0E5B13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a8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B13" w:rsidRDefault="000E5B13">
      <w:r>
        <w:separator/>
      </w:r>
    </w:p>
  </w:footnote>
  <w:footnote w:type="continuationSeparator" w:id="0">
    <w:p w:rsidR="000E5B13" w:rsidRDefault="000E5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a3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0E5B13" w:rsidP="008758B8">
          <w:pPr>
            <w:pStyle w:val="a3"/>
            <w:spacing w:line="240" w:lineRule="exact"/>
          </w:pPr>
          <w:hyperlink r:id="rId3" w:history="1">
            <w:r w:rsidR="00E838F0" w:rsidRPr="000F28D1">
              <w:rPr>
                <w:rStyle w:val="a8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a3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a3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2826"/>
    <w:rsid w:val="00024338"/>
    <w:rsid w:val="00027702"/>
    <w:rsid w:val="00027ECC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B6EB7"/>
    <w:rsid w:val="000C300D"/>
    <w:rsid w:val="000D1B7A"/>
    <w:rsid w:val="000E0B5E"/>
    <w:rsid w:val="000E197A"/>
    <w:rsid w:val="000E494F"/>
    <w:rsid w:val="000E532F"/>
    <w:rsid w:val="000E5B13"/>
    <w:rsid w:val="000E60ED"/>
    <w:rsid w:val="000E6EA7"/>
    <w:rsid w:val="001047C0"/>
    <w:rsid w:val="0011521F"/>
    <w:rsid w:val="001248BE"/>
    <w:rsid w:val="00127768"/>
    <w:rsid w:val="00134C58"/>
    <w:rsid w:val="0014677B"/>
    <w:rsid w:val="001510E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5790"/>
    <w:rsid w:val="001D6BF2"/>
    <w:rsid w:val="001E177B"/>
    <w:rsid w:val="001E1F24"/>
    <w:rsid w:val="00213EAA"/>
    <w:rsid w:val="002162C2"/>
    <w:rsid w:val="0022155A"/>
    <w:rsid w:val="002256CC"/>
    <w:rsid w:val="00233E38"/>
    <w:rsid w:val="00234452"/>
    <w:rsid w:val="002431C7"/>
    <w:rsid w:val="0025114C"/>
    <w:rsid w:val="00261FA5"/>
    <w:rsid w:val="00270DD5"/>
    <w:rsid w:val="0027273B"/>
    <w:rsid w:val="002730AA"/>
    <w:rsid w:val="00280B2F"/>
    <w:rsid w:val="00282344"/>
    <w:rsid w:val="002868AD"/>
    <w:rsid w:val="00286DDB"/>
    <w:rsid w:val="00287DBE"/>
    <w:rsid w:val="002A04B2"/>
    <w:rsid w:val="002A6C6F"/>
    <w:rsid w:val="002B6B03"/>
    <w:rsid w:val="002C1485"/>
    <w:rsid w:val="002C6AC0"/>
    <w:rsid w:val="002D3733"/>
    <w:rsid w:val="002D625A"/>
    <w:rsid w:val="002E4EC4"/>
    <w:rsid w:val="002F27CA"/>
    <w:rsid w:val="002F2EA1"/>
    <w:rsid w:val="002F4EE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80B60"/>
    <w:rsid w:val="00392E78"/>
    <w:rsid w:val="003A0639"/>
    <w:rsid w:val="003A24B4"/>
    <w:rsid w:val="003A4BA8"/>
    <w:rsid w:val="003A5308"/>
    <w:rsid w:val="003B0BA0"/>
    <w:rsid w:val="003B0ECF"/>
    <w:rsid w:val="003B312B"/>
    <w:rsid w:val="003C355F"/>
    <w:rsid w:val="003C6947"/>
    <w:rsid w:val="003D2B08"/>
    <w:rsid w:val="003E238C"/>
    <w:rsid w:val="003F0025"/>
    <w:rsid w:val="003F3A33"/>
    <w:rsid w:val="00404189"/>
    <w:rsid w:val="00416D86"/>
    <w:rsid w:val="004210F6"/>
    <w:rsid w:val="004254EE"/>
    <w:rsid w:val="00441636"/>
    <w:rsid w:val="004452F2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B3132"/>
    <w:rsid w:val="004B4EBC"/>
    <w:rsid w:val="004B69CA"/>
    <w:rsid w:val="004C007D"/>
    <w:rsid w:val="004C0C23"/>
    <w:rsid w:val="004C5ADC"/>
    <w:rsid w:val="004D080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C1983"/>
    <w:rsid w:val="005C1CEC"/>
    <w:rsid w:val="005D3F6F"/>
    <w:rsid w:val="005D52F9"/>
    <w:rsid w:val="005E61B0"/>
    <w:rsid w:val="005F1E66"/>
    <w:rsid w:val="006001FA"/>
    <w:rsid w:val="006029FA"/>
    <w:rsid w:val="00604540"/>
    <w:rsid w:val="006057D9"/>
    <w:rsid w:val="00605BD1"/>
    <w:rsid w:val="00610A1F"/>
    <w:rsid w:val="0061142D"/>
    <w:rsid w:val="006136AF"/>
    <w:rsid w:val="00617DBF"/>
    <w:rsid w:val="006320C6"/>
    <w:rsid w:val="00634698"/>
    <w:rsid w:val="00636D60"/>
    <w:rsid w:val="00647AF5"/>
    <w:rsid w:val="006525F2"/>
    <w:rsid w:val="00660EC8"/>
    <w:rsid w:val="00663699"/>
    <w:rsid w:val="00665083"/>
    <w:rsid w:val="00676070"/>
    <w:rsid w:val="00686F82"/>
    <w:rsid w:val="00697687"/>
    <w:rsid w:val="006A74A5"/>
    <w:rsid w:val="006B01AC"/>
    <w:rsid w:val="006B065D"/>
    <w:rsid w:val="006B13C8"/>
    <w:rsid w:val="006C1A3A"/>
    <w:rsid w:val="006C4D39"/>
    <w:rsid w:val="006C5CF4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27D2E"/>
    <w:rsid w:val="00733200"/>
    <w:rsid w:val="00750E5D"/>
    <w:rsid w:val="00753A30"/>
    <w:rsid w:val="00755317"/>
    <w:rsid w:val="00756610"/>
    <w:rsid w:val="00760400"/>
    <w:rsid w:val="00763847"/>
    <w:rsid w:val="00781100"/>
    <w:rsid w:val="00787F60"/>
    <w:rsid w:val="00790B8C"/>
    <w:rsid w:val="00792CC8"/>
    <w:rsid w:val="007945E7"/>
    <w:rsid w:val="007A5892"/>
    <w:rsid w:val="007B2F61"/>
    <w:rsid w:val="007B406F"/>
    <w:rsid w:val="007C0026"/>
    <w:rsid w:val="007C4F57"/>
    <w:rsid w:val="007D25D0"/>
    <w:rsid w:val="007D7773"/>
    <w:rsid w:val="007E3DB6"/>
    <w:rsid w:val="007E682E"/>
    <w:rsid w:val="007E79C3"/>
    <w:rsid w:val="007F6565"/>
    <w:rsid w:val="00800BC7"/>
    <w:rsid w:val="008069D4"/>
    <w:rsid w:val="00812E48"/>
    <w:rsid w:val="00822482"/>
    <w:rsid w:val="00823DEE"/>
    <w:rsid w:val="00823EE4"/>
    <w:rsid w:val="00827AA4"/>
    <w:rsid w:val="0083015F"/>
    <w:rsid w:val="008471B5"/>
    <w:rsid w:val="00847872"/>
    <w:rsid w:val="0086473A"/>
    <w:rsid w:val="00865AB8"/>
    <w:rsid w:val="00867CAD"/>
    <w:rsid w:val="0087049B"/>
    <w:rsid w:val="00873709"/>
    <w:rsid w:val="008758B8"/>
    <w:rsid w:val="008843EE"/>
    <w:rsid w:val="00887AEA"/>
    <w:rsid w:val="00894711"/>
    <w:rsid w:val="00894876"/>
    <w:rsid w:val="008D292C"/>
    <w:rsid w:val="008D388A"/>
    <w:rsid w:val="008D4936"/>
    <w:rsid w:val="008D5082"/>
    <w:rsid w:val="008E61EC"/>
    <w:rsid w:val="008F7DA1"/>
    <w:rsid w:val="009015D3"/>
    <w:rsid w:val="009128CD"/>
    <w:rsid w:val="0091723A"/>
    <w:rsid w:val="009227E4"/>
    <w:rsid w:val="009247A7"/>
    <w:rsid w:val="009370B8"/>
    <w:rsid w:val="00941EE5"/>
    <w:rsid w:val="00947673"/>
    <w:rsid w:val="0095490F"/>
    <w:rsid w:val="00957512"/>
    <w:rsid w:val="00963068"/>
    <w:rsid w:val="00970932"/>
    <w:rsid w:val="00976DCA"/>
    <w:rsid w:val="00977449"/>
    <w:rsid w:val="00977B43"/>
    <w:rsid w:val="009911AE"/>
    <w:rsid w:val="00991301"/>
    <w:rsid w:val="009A4F13"/>
    <w:rsid w:val="009A534F"/>
    <w:rsid w:val="009E5CA1"/>
    <w:rsid w:val="009E717D"/>
    <w:rsid w:val="009F0E36"/>
    <w:rsid w:val="009F1774"/>
    <w:rsid w:val="00A01D3F"/>
    <w:rsid w:val="00A142AA"/>
    <w:rsid w:val="00A17FA8"/>
    <w:rsid w:val="00A271AE"/>
    <w:rsid w:val="00A612C5"/>
    <w:rsid w:val="00A66D6C"/>
    <w:rsid w:val="00A66FA5"/>
    <w:rsid w:val="00A74A55"/>
    <w:rsid w:val="00A77B97"/>
    <w:rsid w:val="00A820AC"/>
    <w:rsid w:val="00A85672"/>
    <w:rsid w:val="00A87B47"/>
    <w:rsid w:val="00A9626F"/>
    <w:rsid w:val="00A97129"/>
    <w:rsid w:val="00AB4606"/>
    <w:rsid w:val="00AC36B9"/>
    <w:rsid w:val="00AC73A6"/>
    <w:rsid w:val="00AC7895"/>
    <w:rsid w:val="00AE39B8"/>
    <w:rsid w:val="00B05F43"/>
    <w:rsid w:val="00B13659"/>
    <w:rsid w:val="00B205EC"/>
    <w:rsid w:val="00B21BD9"/>
    <w:rsid w:val="00B222C7"/>
    <w:rsid w:val="00B370B5"/>
    <w:rsid w:val="00B409DD"/>
    <w:rsid w:val="00B40A1E"/>
    <w:rsid w:val="00B42CD8"/>
    <w:rsid w:val="00B46AA4"/>
    <w:rsid w:val="00B47F9A"/>
    <w:rsid w:val="00B6082A"/>
    <w:rsid w:val="00B62664"/>
    <w:rsid w:val="00B65A45"/>
    <w:rsid w:val="00B65F4B"/>
    <w:rsid w:val="00B668B5"/>
    <w:rsid w:val="00B66C56"/>
    <w:rsid w:val="00B74730"/>
    <w:rsid w:val="00B8107E"/>
    <w:rsid w:val="00B8305B"/>
    <w:rsid w:val="00B864B2"/>
    <w:rsid w:val="00BA08C1"/>
    <w:rsid w:val="00BB17A9"/>
    <w:rsid w:val="00BB222F"/>
    <w:rsid w:val="00BC389A"/>
    <w:rsid w:val="00BD4535"/>
    <w:rsid w:val="00BD68FF"/>
    <w:rsid w:val="00BF1CB7"/>
    <w:rsid w:val="00BF5A2C"/>
    <w:rsid w:val="00C02C4E"/>
    <w:rsid w:val="00C03AED"/>
    <w:rsid w:val="00C106CA"/>
    <w:rsid w:val="00C139FD"/>
    <w:rsid w:val="00C17D8D"/>
    <w:rsid w:val="00C26319"/>
    <w:rsid w:val="00C2724A"/>
    <w:rsid w:val="00C3422D"/>
    <w:rsid w:val="00C40000"/>
    <w:rsid w:val="00C420D7"/>
    <w:rsid w:val="00C458CC"/>
    <w:rsid w:val="00C56D5B"/>
    <w:rsid w:val="00C626FC"/>
    <w:rsid w:val="00C74A16"/>
    <w:rsid w:val="00C75802"/>
    <w:rsid w:val="00C80649"/>
    <w:rsid w:val="00C90C64"/>
    <w:rsid w:val="00C94013"/>
    <w:rsid w:val="00C97FA5"/>
    <w:rsid w:val="00CA1113"/>
    <w:rsid w:val="00CA693F"/>
    <w:rsid w:val="00CB7622"/>
    <w:rsid w:val="00CC074D"/>
    <w:rsid w:val="00CC0A1F"/>
    <w:rsid w:val="00CC0E90"/>
    <w:rsid w:val="00CC2004"/>
    <w:rsid w:val="00CC7F04"/>
    <w:rsid w:val="00CD5582"/>
    <w:rsid w:val="00CD587F"/>
    <w:rsid w:val="00CD7ABE"/>
    <w:rsid w:val="00CF754B"/>
    <w:rsid w:val="00D03530"/>
    <w:rsid w:val="00D07316"/>
    <w:rsid w:val="00D10D97"/>
    <w:rsid w:val="00D114B0"/>
    <w:rsid w:val="00D164DC"/>
    <w:rsid w:val="00D23C9B"/>
    <w:rsid w:val="00D25231"/>
    <w:rsid w:val="00D31CE4"/>
    <w:rsid w:val="00D44C79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B209F"/>
    <w:rsid w:val="00DC0104"/>
    <w:rsid w:val="00DC320B"/>
    <w:rsid w:val="00DD2EBC"/>
    <w:rsid w:val="00DE0129"/>
    <w:rsid w:val="00DF1888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D47"/>
    <w:rsid w:val="00E90A24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14419"/>
    <w:rsid w:val="00F155FD"/>
    <w:rsid w:val="00F20488"/>
    <w:rsid w:val="00F24431"/>
    <w:rsid w:val="00F27955"/>
    <w:rsid w:val="00F30CB3"/>
    <w:rsid w:val="00F35B1C"/>
    <w:rsid w:val="00F35CD4"/>
    <w:rsid w:val="00F44305"/>
    <w:rsid w:val="00F45DE6"/>
    <w:rsid w:val="00F5031A"/>
    <w:rsid w:val="00F50D4C"/>
    <w:rsid w:val="00F57D48"/>
    <w:rsid w:val="00F619FF"/>
    <w:rsid w:val="00F62CEE"/>
    <w:rsid w:val="00F642FA"/>
    <w:rsid w:val="00F803CC"/>
    <w:rsid w:val="00F9692A"/>
    <w:rsid w:val="00FA58C1"/>
    <w:rsid w:val="00FB5538"/>
    <w:rsid w:val="00F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578DF6-88F9-48D7-BA95-6DE70597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20">
    <w:name w:val="Заглавие 2 Знак"/>
    <w:basedOn w:val="a0"/>
    <w:link w:val="2"/>
    <w:rsid w:val="008843EE"/>
    <w:rPr>
      <w:rFonts w:ascii="Calibri" w:hAnsi="Calibr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AKOV\Databases\2013\18.%20Databases%20Team%20Work%20Project\Databases-Teamwork-Practical-Project\Sample-Sales-Repor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Projects\Databases\2014\Databases%20Team%20Work%20Project\Databases-Teamwork-Practical-Project\Sample-Aggregated-Sales-Report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61</TotalTime>
  <Pages>1</Pages>
  <Words>1509</Words>
  <Characters>8605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– Practical Teamwork Project</vt:lpstr>
      <vt:lpstr>Databases – Practical Teamwork Project</vt:lpstr>
    </vt:vector>
  </TitlesOfParts>
  <Company>Telerik Corporation</Company>
  <LinksUpToDate>false</LinksUpToDate>
  <CharactersWithSpaces>10094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Ventsislav Ivanov</cp:lastModifiedBy>
  <cp:revision>56</cp:revision>
  <cp:lastPrinted>2009-11-24T10:33:00Z</cp:lastPrinted>
  <dcterms:created xsi:type="dcterms:W3CDTF">2014-08-22T14:38:00Z</dcterms:created>
  <dcterms:modified xsi:type="dcterms:W3CDTF">2015-10-19T11:30:00Z</dcterms:modified>
</cp:coreProperties>
</file>